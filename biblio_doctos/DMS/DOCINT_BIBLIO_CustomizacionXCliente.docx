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17" w:rsidRDefault="00510BC6" w:rsidP="00177EAE">
      <w:r>
        <w:tab/>
      </w:r>
    </w:p>
    <w:p w:rsidR="00026F64" w:rsidRDefault="00026F64" w:rsidP="00177EAE"/>
    <w:p w:rsidR="00026F64" w:rsidRDefault="00026F64" w:rsidP="00177EAE"/>
    <w:p w:rsidR="00510BC6" w:rsidRDefault="00510BC6" w:rsidP="00177EAE"/>
    <w:p w:rsidR="00510BC6" w:rsidRDefault="00510BC6" w:rsidP="00177EAE"/>
    <w:p w:rsidR="00026F64" w:rsidRDefault="00026F64" w:rsidP="00177EAE"/>
    <w:p w:rsidR="00026F64" w:rsidRDefault="00026F64" w:rsidP="00177EAE"/>
    <w:p w:rsidR="00026F64" w:rsidRDefault="00026F64" w:rsidP="00177EAE"/>
    <w:p w:rsidR="00510BC6" w:rsidRDefault="00510BC6" w:rsidP="00177EAE"/>
    <w:p w:rsidR="00C03F70" w:rsidRDefault="00C03F70" w:rsidP="00177EAE"/>
    <w:p w:rsidR="00C03F70" w:rsidRDefault="00C03F70" w:rsidP="00177EAE"/>
    <w:p w:rsidR="00C03F70" w:rsidRDefault="00C03F70" w:rsidP="004A3011"/>
    <w:p w:rsidR="00C03F70" w:rsidRDefault="00C03F70" w:rsidP="00177EAE"/>
    <w:p w:rsidR="00C03F70" w:rsidRDefault="00BC7D8F" w:rsidP="00177EAE"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left:0;text-align:left;margin-left:-26.4pt;margin-top:8.1pt;width:261.75pt;height:101.5pt;z-index:5;mso-wrap-style:none;mso-width-relative:margin;mso-height-relative:margin" stroked="f">
            <v:textbox style="mso-fit-shape-to-text:t">
              <w:txbxContent>
                <w:p w:rsidR="00C257D6" w:rsidRDefault="00BC7D8F" w:rsidP="00C257D6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47.15pt;height:94.15pt">
                        <v:imagedata r:id="rId8" o:title="logo_jpg" croptop="3730f" cropbottom="4795f"/>
                      </v:shape>
                    </w:pict>
                  </w:r>
                </w:p>
              </w:txbxContent>
            </v:textbox>
          </v:shape>
        </w:pict>
      </w:r>
    </w:p>
    <w:p w:rsidR="00C03F70" w:rsidRDefault="00C03F70" w:rsidP="00177EAE"/>
    <w:p w:rsidR="00C03F70" w:rsidRDefault="00BC7D8F" w:rsidP="00177EAE">
      <w:r>
        <w:rPr>
          <w:noProof/>
          <w:lang w:val="es-MX" w:eastAsia="es-MX"/>
        </w:rPr>
        <w:pict>
          <v:shape id="_x0000_s1079" type="#_x0000_t202" style="position:absolute;left:0;text-align:left;margin-left:300.35pt;margin-top:.05pt;width:184.75pt;height:78pt;z-index:4;mso-wrap-style:none" filled="f" stroked="f">
            <v:textbox>
              <w:txbxContent>
                <w:p w:rsidR="00C257D6" w:rsidRDefault="00BC7D8F" w:rsidP="00C257D6">
                  <w:r>
                    <w:pict>
                      <v:shape id="_x0000_i1026" type="#_x0000_t75" style="width:170.3pt;height:61.6pt">
                        <v:imagedata r:id="rId9" o:title="ges_logo_grande"/>
                      </v:shape>
                    </w:pict>
                  </w: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BC7D8F" w:rsidP="00177EAE">
      <w:r w:rsidRPr="00BC7D8F">
        <w:rPr>
          <w:noProof/>
        </w:rPr>
        <w:pict>
          <v:shape id="_x0000_s1073" type="#_x0000_t202" style="position:absolute;left:0;text-align:left;margin-left:-30.85pt;margin-top:6.05pt;width:523.2pt;height:59.55pt;z-index:1" stroked="f">
            <v:textbox style="mso-next-textbox:#_x0000_s1073">
              <w:txbxContent>
                <w:p w:rsidR="005B00D4" w:rsidRPr="001B6325" w:rsidRDefault="00F14660" w:rsidP="005B00D4">
                  <w:pPr>
                    <w:pStyle w:val="GESTITULODEPORTADA"/>
                    <w:spacing w:line="240" w:lineRule="auto"/>
                    <w:jc w:val="right"/>
                  </w:pPr>
                  <w:r>
                    <w:t>DESCRIPCION DE PROCEDIMIENTO DE CUSTOMIZACION POR CLIENTE</w:t>
                  </w:r>
                  <w:r w:rsidR="005B00D4">
                    <w:t xml:space="preserve"> “BIBLIOTEK”</w:t>
                  </w: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BC7D8F" w:rsidP="00177EAE">
      <w:r w:rsidRPr="00BC7D8F">
        <w:rPr>
          <w:noProof/>
        </w:rPr>
        <w:pict>
          <v:shape id="_x0000_s1075" type="#_x0000_t202" style="position:absolute;left:0;text-align:left;margin-left:62.25pt;margin-top:6.05pt;width:6in;height:217.5pt;z-index:2" stroked="f">
            <v:textbox style="mso-next-textbox:#_x0000_s1075">
              <w:txbxContent>
                <w:p w:rsidR="00CE4932" w:rsidRDefault="00CE4932" w:rsidP="001B6325">
                  <w:pPr>
                    <w:pStyle w:val="GESESTILOEQUIPO"/>
                  </w:pPr>
                  <w:r>
                    <w:t>Autor o Autores:</w:t>
                  </w:r>
                </w:p>
                <w:p w:rsidR="00CE4932" w:rsidRDefault="00D9239A" w:rsidP="00D9239A">
                  <w:pPr>
                    <w:pStyle w:val="GESESTILOEQUIPO"/>
                  </w:pPr>
                  <w:r>
                    <w:t>Jorge E. López</w:t>
                  </w: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BC7D8F" w:rsidP="00177EAE">
      <w:r w:rsidRPr="00BC7D8F">
        <w:rPr>
          <w:noProof/>
        </w:rPr>
        <w:pict>
          <v:shape id="_x0000_s1077" type="#_x0000_t202" style="position:absolute;left:0;text-align:left;margin-left:-8.8pt;margin-top:33.8pt;width:503.8pt;height:61.5pt;z-index:3" fillcolor="gray" stroked="f">
            <v:textbox style="mso-next-textbox:#_x0000_s1077">
              <w:txbxContent>
                <w:p w:rsidR="00204598" w:rsidRPr="000F58A6" w:rsidRDefault="00204598" w:rsidP="000F58A6">
                  <w:pPr>
                    <w:ind w:left="252" w:right="179"/>
                    <w:rPr>
                      <w:rFonts w:cs="Arial"/>
                      <w:color w:val="FFFFFF"/>
                      <w:sz w:val="15"/>
                      <w:szCs w:val="15"/>
                    </w:rPr>
                  </w:pPr>
                  <w:r w:rsidRPr="000F58A6">
                    <w:rPr>
                      <w:rFonts w:cs="Arial"/>
                      <w:b/>
                      <w:color w:val="FFFFFF"/>
                      <w:sz w:val="15"/>
                      <w:szCs w:val="15"/>
                    </w:rPr>
                    <w:t>Derechos de Propiedad</w:t>
                  </w:r>
                  <w:r w:rsidRPr="000F58A6">
                    <w:rPr>
                      <w:rFonts w:cs="Arial"/>
                      <w:color w:val="FFFFFF"/>
                      <w:sz w:val="15"/>
                      <w:szCs w:val="15"/>
                    </w:rPr>
                    <w:t xml:space="preserve">. El presente documento y todos y cada uno de los datos, artículos e información contenidos en el mismo (incluyendo, pero sin limitarse, a notas, informes y a la organización y presentación del documento) son propiedad de </w:t>
                  </w:r>
                  <w:r w:rsidR="008335A5">
                    <w:rPr>
                      <w:rFonts w:cs="Arial"/>
                      <w:color w:val="FFFFFF"/>
                      <w:sz w:val="15"/>
                      <w:szCs w:val="15"/>
                    </w:rPr>
                    <w:t xml:space="preserve">Escolar Hi-TECH y/o </w:t>
                  </w:r>
                  <w:r w:rsidRPr="000F58A6">
                    <w:rPr>
                      <w:rFonts w:cs="Arial"/>
                      <w:color w:val="FFFFFF"/>
                      <w:sz w:val="15"/>
                      <w:szCs w:val="15"/>
                    </w:rPr>
                    <w:t>Grupo GES Sistemas Avanzados. Se prohíbe expresamente su reproducción, distribución, diseminación o comercialización, total o parcialmente, en ningún grado o modo sin autorización expresa otorgada previamente por Grupo GES Sistemas Avanzados. Toda y cualquier reproducción, distribución o difusión y/o comercialización no autorizada estará sujeta a las acciones y/o recursos previstos por las leyes civiles y penales aplicables.</w:t>
                  </w:r>
                </w:p>
              </w:txbxContent>
            </v:textbox>
          </v:shape>
        </w:pict>
      </w:r>
    </w:p>
    <w:p w:rsidR="00C03F70" w:rsidRDefault="00C03F70" w:rsidP="00510BC6">
      <w:pPr>
        <w:tabs>
          <w:tab w:val="left" w:pos="2216"/>
        </w:tabs>
        <w:sectPr w:rsidR="00C03F70" w:rsidSect="0004182E">
          <w:footerReference w:type="first" r:id="rId10"/>
          <w:pgSz w:w="12242" w:h="15842" w:code="119"/>
          <w:pgMar w:top="1418" w:right="1134" w:bottom="1418" w:left="1418" w:header="709" w:footer="709" w:gutter="0"/>
          <w:pgNumType w:start="0"/>
          <w:cols w:space="708"/>
          <w:titlePg/>
          <w:docGrid w:linePitch="360"/>
        </w:sectPr>
      </w:pPr>
    </w:p>
    <w:p w:rsidR="00E97D7B" w:rsidRPr="00451108" w:rsidRDefault="00401F2B" w:rsidP="00451108">
      <w:pPr>
        <w:pStyle w:val="GESTITULO"/>
      </w:pPr>
      <w:r>
        <w:lastRenderedPageBreak/>
        <w:t>INTRODUCCIÓN</w:t>
      </w:r>
    </w:p>
    <w:p w:rsidR="00401F2B" w:rsidRDefault="00401F2B" w:rsidP="001B6325">
      <w:pPr>
        <w:pStyle w:val="GESCONTENIDO"/>
      </w:pPr>
      <w:r>
        <w:t xml:space="preserve">En el ambiente de producción </w:t>
      </w:r>
      <w:r w:rsidR="005B00D4">
        <w:t>BiblioTEK</w:t>
      </w:r>
      <w:r>
        <w:t>, el código de la aplicación estará centralizado en una sola ubicación. Lo anterior será invaluable para efectos de mantenimiento</w:t>
      </w:r>
      <w:r w:rsidR="005B00D4">
        <w:t>, actualizaciones, aplicación de mejoras</w:t>
      </w:r>
      <w:r>
        <w:t xml:space="preserve"> y detección de fallos.</w:t>
      </w:r>
    </w:p>
    <w:p w:rsidR="00F90FA1" w:rsidRDefault="00F90FA1" w:rsidP="004A796A">
      <w:pPr>
        <w:pStyle w:val="GESCONTENIDO"/>
      </w:pPr>
    </w:p>
    <w:p w:rsidR="00401F2B" w:rsidRDefault="00401F2B" w:rsidP="004A796A">
      <w:pPr>
        <w:pStyle w:val="GESCONTENIDO"/>
      </w:pPr>
      <w:r>
        <w:t>Por tal motivo, es imprescindible realizar una preparación previa para la instalación de contenido y/o configuración propia para cada cliente.</w:t>
      </w:r>
    </w:p>
    <w:p w:rsidR="00401F2B" w:rsidRDefault="00401F2B" w:rsidP="004A796A">
      <w:pPr>
        <w:pStyle w:val="GESCONTENIDO"/>
      </w:pPr>
    </w:p>
    <w:p w:rsidR="00401F2B" w:rsidRDefault="00401F2B" w:rsidP="004A796A">
      <w:pPr>
        <w:pStyle w:val="GESCONTENIDO"/>
      </w:pPr>
      <w:r>
        <w:t>Aquí se describen los pasos necesarios para realizar una instalación y customización:</w:t>
      </w:r>
    </w:p>
    <w:p w:rsidR="00401F2B" w:rsidRPr="004A796A" w:rsidRDefault="00401F2B" w:rsidP="004A796A">
      <w:pPr>
        <w:pStyle w:val="GESCONTENIDO"/>
      </w:pPr>
    </w:p>
    <w:p w:rsidR="00F90FA1" w:rsidRDefault="00401F2B" w:rsidP="00182063">
      <w:pPr>
        <w:pStyle w:val="GESSUBTITULOS"/>
      </w:pPr>
      <w:r>
        <w:t>PROCEDIMIENTO</w:t>
      </w:r>
    </w:p>
    <w:p w:rsidR="00401F2B" w:rsidRPr="00340EBE" w:rsidRDefault="00401F2B" w:rsidP="00401F2B">
      <w:pPr>
        <w:pStyle w:val="GESCONTENIDO"/>
      </w:pPr>
      <w:r>
        <w:t>El procedimiento aquí descrito será realizado por el staff técnico de Escolar Hi-TECH.</w:t>
      </w:r>
    </w:p>
    <w:p w:rsidR="004B6D04" w:rsidRDefault="004B6D04" w:rsidP="00A70057">
      <w:pPr>
        <w:pStyle w:val="GESCONTENIDO"/>
      </w:pPr>
    </w:p>
    <w:p w:rsidR="00401F2B" w:rsidRDefault="00401F2B" w:rsidP="00C503A4">
      <w:pPr>
        <w:pStyle w:val="GESNUMERACION1ERNIVEL"/>
      </w:pPr>
      <w:r>
        <w:t xml:space="preserve">El cliente elige el dominio </w:t>
      </w:r>
      <w:r w:rsidR="00F643ED">
        <w:t>donde prefiera contratar el servicio:</w:t>
      </w:r>
    </w:p>
    <w:p w:rsidR="00401F2B" w:rsidRDefault="00401F2B" w:rsidP="00401F2B">
      <w:pPr>
        <w:pStyle w:val="GESNUMERACION1ERNIVEL"/>
        <w:numPr>
          <w:ilvl w:val="0"/>
          <w:numId w:val="0"/>
        </w:numPr>
        <w:ind w:left="680" w:hanging="396"/>
      </w:pPr>
    </w:p>
    <w:p w:rsidR="00401F2B" w:rsidRDefault="00BC7D8F" w:rsidP="00401F2B">
      <w:pPr>
        <w:pStyle w:val="GESNUMERACION1ERNIVEL"/>
        <w:numPr>
          <w:ilvl w:val="0"/>
          <w:numId w:val="0"/>
        </w:numPr>
        <w:ind w:left="680"/>
      </w:pPr>
      <w:hyperlink r:id="rId11" w:history="1">
        <w:r w:rsidR="005B00D4">
          <w:rPr>
            <w:rStyle w:val="Hipervnculo"/>
            <w:rFonts w:ascii="Arial" w:hAnsi="Arial"/>
            <w:b/>
            <w:sz w:val="22"/>
          </w:rPr>
          <w:t>bibliotecaweb</w:t>
        </w:r>
        <w:r w:rsidR="00401F2B" w:rsidRPr="00F643ED">
          <w:rPr>
            <w:rStyle w:val="Hipervnculo"/>
            <w:rFonts w:ascii="Arial" w:hAnsi="Arial"/>
            <w:b/>
            <w:sz w:val="22"/>
          </w:rPr>
          <w:t>.net</w:t>
        </w:r>
      </w:hyperlink>
      <w:r w:rsidR="00401F2B">
        <w:t xml:space="preserve">  o   </w:t>
      </w:r>
      <w:r w:rsidR="005B00D4">
        <w:rPr>
          <w:b/>
        </w:rPr>
        <w:t>myonlinelibrary</w:t>
      </w:r>
      <w:r w:rsidR="00401F2B" w:rsidRPr="00F643ED">
        <w:rPr>
          <w:b/>
        </w:rPr>
        <w:t>.net</w:t>
      </w:r>
      <w:r w:rsidR="00401F2B">
        <w:cr/>
      </w:r>
    </w:p>
    <w:p w:rsidR="004B6D04" w:rsidRDefault="00401F2B" w:rsidP="00C503A4">
      <w:pPr>
        <w:pStyle w:val="GESNUMERACION1ERNIVEL"/>
      </w:pPr>
      <w:r>
        <w:t>Creación del subdominio, según las preferencias del cliente</w:t>
      </w:r>
    </w:p>
    <w:p w:rsidR="004B6D04" w:rsidRPr="00690974" w:rsidRDefault="004B6D04" w:rsidP="00690974">
      <w:pPr>
        <w:pStyle w:val="GESCONTENIDO"/>
      </w:pPr>
    </w:p>
    <w:p w:rsidR="004B6D04" w:rsidRPr="009425C6" w:rsidRDefault="00401F2B" w:rsidP="00544779">
      <w:pPr>
        <w:pStyle w:val="GESCODIGO"/>
      </w:pPr>
      <w:r w:rsidRPr="009425C6">
        <w:t xml:space="preserve">P.e.      </w:t>
      </w:r>
      <w:r w:rsidR="005B00D4">
        <w:rPr>
          <w:b/>
        </w:rPr>
        <w:t>biblioteca_umla</w:t>
      </w:r>
      <w:r w:rsidRPr="009425C6">
        <w:t>.</w:t>
      </w:r>
      <w:r w:rsidR="005B00D4">
        <w:t>bibliotecaweb</w:t>
      </w:r>
      <w:r w:rsidRPr="009425C6">
        <w:t>.net</w:t>
      </w:r>
    </w:p>
    <w:p w:rsidR="004B6D04" w:rsidRPr="009425C6" w:rsidRDefault="005B00D4" w:rsidP="00544779">
      <w:pPr>
        <w:pStyle w:val="GESCODIGO"/>
      </w:pPr>
      <w:r>
        <w:tab/>
      </w:r>
      <w:r>
        <w:tab/>
      </w:r>
      <w:r w:rsidRPr="005B00D4">
        <w:rPr>
          <w:b/>
        </w:rPr>
        <w:t>lib_renacimiento</w:t>
      </w:r>
      <w:r w:rsidR="00BB675E" w:rsidRPr="009425C6">
        <w:t>.</w:t>
      </w:r>
      <w:r>
        <w:t>myonlinelibrary</w:t>
      </w:r>
      <w:r w:rsidR="00401F2B" w:rsidRPr="009425C6">
        <w:t>.net</w:t>
      </w:r>
    </w:p>
    <w:p w:rsidR="004B6D04" w:rsidRDefault="004B6D04" w:rsidP="00A70057">
      <w:pPr>
        <w:pStyle w:val="GESCONTENIDO"/>
      </w:pPr>
    </w:p>
    <w:p w:rsidR="00BB675E" w:rsidRDefault="00BB675E" w:rsidP="005B00D4">
      <w:pPr>
        <w:pStyle w:val="GESCONTENIDO"/>
        <w:ind w:left="680" w:firstLine="6"/>
      </w:pPr>
      <w:r>
        <w:t>Para efectos internos, este subdominio también se convierte al mismo tiempo en el código de cuenta del cliente.</w:t>
      </w:r>
    </w:p>
    <w:p w:rsidR="00BB675E" w:rsidRDefault="00BB675E" w:rsidP="00A70057">
      <w:pPr>
        <w:pStyle w:val="GESCONTENIDO"/>
      </w:pPr>
    </w:p>
    <w:p w:rsidR="004B6D04" w:rsidRDefault="00401F2B" w:rsidP="00F360D1">
      <w:pPr>
        <w:pStyle w:val="GESNUMERACION1ERNIVEL"/>
      </w:pPr>
      <w:r>
        <w:t>En el directorio específico del subdominio</w:t>
      </w:r>
      <w:r w:rsidR="005B00D4">
        <w:t>, generado por el Plesk o el Panel de Control cualquiera que sea,</w:t>
      </w:r>
      <w:r>
        <w:t xml:space="preserve"> se </w:t>
      </w:r>
      <w:r w:rsidR="00F34091">
        <w:t>copiarán y modificarán algunos archivos</w:t>
      </w:r>
      <w:r>
        <w:t>.</w:t>
      </w:r>
    </w:p>
    <w:p w:rsidR="00401F2B" w:rsidRDefault="00401F2B" w:rsidP="00401F2B">
      <w:pPr>
        <w:pStyle w:val="GESNUMERACION1ERNIVEL"/>
        <w:numPr>
          <w:ilvl w:val="0"/>
          <w:numId w:val="0"/>
        </w:numPr>
        <w:ind w:left="680" w:hanging="396"/>
      </w:pPr>
    </w:p>
    <w:p w:rsidR="009425C6" w:rsidRPr="00416A7B" w:rsidRDefault="009E2D84" w:rsidP="009E2D84">
      <w:pPr>
        <w:pStyle w:val="GESNUMERACION1ERNIVEL"/>
        <w:numPr>
          <w:ilvl w:val="0"/>
          <w:numId w:val="0"/>
        </w:numPr>
        <w:ind w:left="1104"/>
        <w:rPr>
          <w:lang w:val="en-US"/>
        </w:rPr>
      </w:pPr>
      <w:r w:rsidRPr="00416A7B">
        <w:rPr>
          <w:lang w:val="en-US"/>
        </w:rPr>
        <w:t>i</w:t>
      </w:r>
      <w:r w:rsidR="00C56688" w:rsidRPr="00416A7B">
        <w:rPr>
          <w:lang w:val="en-US"/>
        </w:rPr>
        <w:t>ndex.</w:t>
      </w:r>
      <w:r w:rsidR="009425C6" w:rsidRPr="00416A7B">
        <w:rPr>
          <w:lang w:val="en-US"/>
        </w:rPr>
        <w:t>php.</w:t>
      </w:r>
    </w:p>
    <w:p w:rsidR="00C56688" w:rsidRPr="00416A7B" w:rsidRDefault="00B26707" w:rsidP="009E2D84">
      <w:pPr>
        <w:pStyle w:val="GESNUMERACION1ERNIVEL"/>
        <w:numPr>
          <w:ilvl w:val="0"/>
          <w:numId w:val="0"/>
        </w:numPr>
        <w:ind w:left="1104"/>
        <w:rPr>
          <w:lang w:val="en-US"/>
        </w:rPr>
      </w:pPr>
      <w:r w:rsidRPr="00416A7B">
        <w:rPr>
          <w:lang w:val="en-US"/>
        </w:rPr>
        <w:t>APP_CONFIG.php</w:t>
      </w:r>
    </w:p>
    <w:p w:rsidR="009425C6" w:rsidRPr="00416A7B" w:rsidRDefault="009425C6" w:rsidP="009E2D84">
      <w:pPr>
        <w:pStyle w:val="GESNUMERACION1ERNIVEL"/>
        <w:numPr>
          <w:ilvl w:val="0"/>
          <w:numId w:val="0"/>
        </w:numPr>
        <w:ind w:left="1104"/>
        <w:rPr>
          <w:lang w:val="en-US"/>
        </w:rPr>
      </w:pPr>
      <w:r w:rsidRPr="00416A7B">
        <w:rPr>
          <w:lang w:val="en-US"/>
        </w:rPr>
        <w:t>GLOBAL_CONFIG.php</w:t>
      </w:r>
    </w:p>
    <w:p w:rsidR="00B26707" w:rsidRPr="00416A7B" w:rsidRDefault="00B26707" w:rsidP="009E2D84">
      <w:pPr>
        <w:pStyle w:val="GESNUMERACION1ERNIVEL"/>
        <w:numPr>
          <w:ilvl w:val="0"/>
          <w:numId w:val="0"/>
        </w:numPr>
        <w:ind w:left="1104"/>
        <w:rPr>
          <w:lang w:val="en-US"/>
        </w:rPr>
      </w:pPr>
    </w:p>
    <w:p w:rsidR="00122A29" w:rsidRPr="00807E76" w:rsidRDefault="00B26707" w:rsidP="001262C3">
      <w:pPr>
        <w:pStyle w:val="GESTITULO"/>
      </w:pPr>
      <w:r>
        <w:t>DESCRIPCIÓN DE ARCHIVOS</w:t>
      </w:r>
      <w:r w:rsidR="000A6CE3">
        <w:t xml:space="preserve"> NECESARIOS PARA LA APLICACiÓN</w:t>
      </w:r>
      <w:r w:rsidR="00122A29" w:rsidRPr="00807E76">
        <w:t>.</w:t>
      </w:r>
    </w:p>
    <w:p w:rsidR="00047787" w:rsidRDefault="009425C6" w:rsidP="00047787">
      <w:pPr>
        <w:pStyle w:val="GESVINETAS1ERNIVEL"/>
      </w:pPr>
      <w:r>
        <w:rPr>
          <w:b/>
        </w:rPr>
        <w:t>index.php</w:t>
      </w:r>
      <w:r w:rsidR="00047787">
        <w:t>.  Archivo principal de la aplicación.</w:t>
      </w:r>
      <w:r w:rsidR="003359A8">
        <w:t xml:space="preserve"> Contiene un código muy simple de </w:t>
      </w:r>
      <w:r w:rsidR="00544779">
        <w:t>aproximadamente 3</w:t>
      </w:r>
      <w:r w:rsidR="003359A8">
        <w:t>0 l</w:t>
      </w:r>
      <w:r w:rsidR="00546928">
        <w:t>íneas, con un frameset vertical de dos frames.</w:t>
      </w:r>
    </w:p>
    <w:p w:rsidR="00546928" w:rsidRDefault="00546928" w:rsidP="00546928">
      <w:pPr>
        <w:pStyle w:val="GESVINETAS1ERNIVEL"/>
        <w:numPr>
          <w:ilvl w:val="0"/>
          <w:numId w:val="0"/>
        </w:numPr>
        <w:ind w:left="680" w:hanging="396"/>
      </w:pPr>
    </w:p>
    <w:p w:rsidR="00AD3E81" w:rsidRPr="00AD3E81" w:rsidRDefault="00544779" w:rsidP="00AD3E81">
      <w:pPr>
        <w:pStyle w:val="GESCONTENIDO"/>
        <w:ind w:left="680"/>
        <w:rPr>
          <w:lang w:val="es-MX"/>
        </w:rPr>
      </w:pPr>
      <w:r>
        <w:rPr>
          <w:lang w:val="es-MX"/>
        </w:rPr>
        <w:t>Es un archivo genérico, se recomienda no modificarlo.</w:t>
      </w:r>
    </w:p>
    <w:p w:rsidR="00546928" w:rsidRPr="00AD3E81" w:rsidRDefault="00546928" w:rsidP="00546928">
      <w:pPr>
        <w:pStyle w:val="GESVINETAS1ERNIVEL"/>
        <w:numPr>
          <w:ilvl w:val="0"/>
          <w:numId w:val="0"/>
        </w:numPr>
        <w:ind w:left="680" w:hanging="396"/>
        <w:rPr>
          <w:lang w:val="es-MX"/>
        </w:rPr>
      </w:pPr>
    </w:p>
    <w:p w:rsidR="001262C3" w:rsidRPr="00C6400A" w:rsidRDefault="001262C3" w:rsidP="00047787">
      <w:pPr>
        <w:pStyle w:val="GESVINETAS1ERNIVEL"/>
        <w:rPr>
          <w:lang w:val="es-MX"/>
        </w:rPr>
      </w:pPr>
      <w:r w:rsidRPr="00C6400A">
        <w:rPr>
          <w:b/>
          <w:lang w:val="es-MX"/>
        </w:rPr>
        <w:t>APP_CONFIG.php</w:t>
      </w:r>
      <w:r w:rsidR="00C6400A" w:rsidRPr="00C6400A">
        <w:rPr>
          <w:lang w:val="es-MX"/>
        </w:rPr>
        <w:t xml:space="preserve">. Este </w:t>
      </w:r>
      <w:r w:rsidR="009C4C13">
        <w:rPr>
          <w:lang w:val="es-MX"/>
        </w:rPr>
        <w:t>es un archivo</w:t>
      </w:r>
      <w:r w:rsidR="00C6400A" w:rsidRPr="00C6400A">
        <w:rPr>
          <w:lang w:val="es-MX"/>
        </w:rPr>
        <w:t xml:space="preserve"> de </w:t>
      </w:r>
      <w:r w:rsidR="00C6400A">
        <w:rPr>
          <w:lang w:val="es-MX"/>
        </w:rPr>
        <w:t xml:space="preserve">configuración por </w:t>
      </w:r>
      <w:r w:rsidR="00C6400A" w:rsidRPr="00C6400A">
        <w:rPr>
          <w:lang w:val="es-MX"/>
        </w:rPr>
        <w:t>variables</w:t>
      </w:r>
      <w:r w:rsidR="00C6400A">
        <w:rPr>
          <w:lang w:val="es-MX"/>
        </w:rPr>
        <w:t>, conteniendo las siguientes:</w:t>
      </w:r>
    </w:p>
    <w:p w:rsidR="00510BC6" w:rsidRDefault="00510BC6" w:rsidP="004A796A">
      <w:pPr>
        <w:pStyle w:val="GESCONTENIDO"/>
        <w:rPr>
          <w:lang w:val="es-MX"/>
        </w:rPr>
      </w:pPr>
    </w:p>
    <w:p w:rsidR="00ED050D" w:rsidRDefault="00ED050D" w:rsidP="00544779">
      <w:pPr>
        <w:pStyle w:val="GESCODIGO"/>
      </w:pPr>
      <w:r>
        <w:t>// Este es un número único por cada biblioteca</w:t>
      </w:r>
    </w:p>
    <w:p w:rsidR="00544779" w:rsidRPr="00ED050D" w:rsidRDefault="00544779" w:rsidP="00544779">
      <w:pPr>
        <w:pStyle w:val="GESCODIGO"/>
        <w:rPr>
          <w:b/>
        </w:rPr>
      </w:pPr>
      <w:r w:rsidRPr="00ED050D">
        <w:rPr>
          <w:b/>
        </w:rPr>
        <w:t>$ACCESS_CFG-&gt;id_biblioteca    = 2;</w:t>
      </w:r>
    </w:p>
    <w:p w:rsidR="00F31B64" w:rsidRDefault="00F31B64" w:rsidP="00544779">
      <w:pPr>
        <w:pStyle w:val="GESCODIGO"/>
      </w:pPr>
    </w:p>
    <w:p w:rsidR="00F31B64" w:rsidRPr="00544779" w:rsidRDefault="00F31B64" w:rsidP="00544779">
      <w:pPr>
        <w:pStyle w:val="GESCODIGO"/>
      </w:pPr>
      <w:r>
        <w:t xml:space="preserve">// Actualmente no tiene uso esta línea pero </w:t>
      </w:r>
      <w:r w:rsidR="004A2C32">
        <w:t>es importante</w:t>
      </w:r>
      <w:r>
        <w:t xml:space="preserve"> asignar el </w:t>
      </w:r>
      <w:r w:rsidR="004A2C32">
        <w:t>código</w:t>
      </w:r>
    </w:p>
    <w:p w:rsidR="00544779" w:rsidRPr="00544779" w:rsidRDefault="00544779" w:rsidP="00544779">
      <w:pPr>
        <w:pStyle w:val="GESCODIGO"/>
      </w:pPr>
      <w:r w:rsidRPr="00544779">
        <w:t>$ACCESS_CFG-&gt;codigo_cuenta = "biblioteca_umla";</w:t>
      </w:r>
    </w:p>
    <w:p w:rsidR="00544779" w:rsidRPr="00544779" w:rsidRDefault="00544779" w:rsidP="00544779">
      <w:pPr>
        <w:pStyle w:val="GESCODIGO"/>
      </w:pPr>
    </w:p>
    <w:p w:rsidR="00544779" w:rsidRPr="00F31B64" w:rsidRDefault="00544779" w:rsidP="00544779">
      <w:pPr>
        <w:pStyle w:val="GESCODIGO"/>
        <w:rPr>
          <w:lang w:val="en-US"/>
        </w:rPr>
      </w:pPr>
      <w:r w:rsidRPr="00F31B64">
        <w:rPr>
          <w:lang w:val="en-US"/>
        </w:rPr>
        <w:t>$ACCESS_CFG-&gt;banner = "custom/banner_serio.jpg";</w:t>
      </w:r>
    </w:p>
    <w:p w:rsidR="00544779" w:rsidRPr="00F31B64" w:rsidRDefault="00544779" w:rsidP="00544779">
      <w:pPr>
        <w:pStyle w:val="GESCODIGO"/>
        <w:rPr>
          <w:lang w:val="en-US"/>
        </w:rPr>
      </w:pPr>
    </w:p>
    <w:p w:rsidR="00544779" w:rsidRPr="00544779" w:rsidRDefault="00544779" w:rsidP="00544779">
      <w:pPr>
        <w:pStyle w:val="GESCODIGO"/>
      </w:pPr>
      <w:r w:rsidRPr="00544779">
        <w:t>// Directorio que corresponde a la forma de acceder desde Internet</w:t>
      </w:r>
    </w:p>
    <w:p w:rsidR="00544779" w:rsidRPr="00544779" w:rsidRDefault="00544779" w:rsidP="00544779">
      <w:pPr>
        <w:pStyle w:val="GESCODIGO"/>
      </w:pPr>
      <w:r w:rsidRPr="00544779">
        <w:t>// al subdominio de este cliente</w:t>
      </w:r>
    </w:p>
    <w:p w:rsidR="00544779" w:rsidRPr="00544779" w:rsidRDefault="00544779" w:rsidP="00544779">
      <w:pPr>
        <w:pStyle w:val="GESCODIGO"/>
      </w:pPr>
      <w:r w:rsidRPr="00544779">
        <w:t>$ACCESS_CFG-&gt;http_public_dir = "http://biblioteca_umla.bibliotecaweb.net/";</w:t>
      </w:r>
    </w:p>
    <w:p w:rsidR="00544779" w:rsidRPr="00544779" w:rsidRDefault="00544779" w:rsidP="00544779">
      <w:pPr>
        <w:pStyle w:val="GESCONTENIDO"/>
        <w:rPr>
          <w:lang w:val="es-MX"/>
        </w:rPr>
      </w:pPr>
    </w:p>
    <w:p w:rsidR="00416A7B" w:rsidRDefault="00416A7B" w:rsidP="00416A7B">
      <w:pPr>
        <w:pStyle w:val="GESVINETAS1ERNIVEL"/>
        <w:rPr>
          <w:lang w:val="es-MX"/>
        </w:rPr>
      </w:pPr>
      <w:r>
        <w:rPr>
          <w:b/>
          <w:lang w:val="es-MX"/>
        </w:rPr>
        <w:t>GLOBAL</w:t>
      </w:r>
      <w:r w:rsidRPr="00C6400A">
        <w:rPr>
          <w:b/>
          <w:lang w:val="es-MX"/>
        </w:rPr>
        <w:t>_CONFIG.php</w:t>
      </w:r>
      <w:r w:rsidRPr="00C6400A">
        <w:rPr>
          <w:lang w:val="es-MX"/>
        </w:rPr>
        <w:t xml:space="preserve">. Este </w:t>
      </w:r>
      <w:r>
        <w:rPr>
          <w:lang w:val="es-MX"/>
        </w:rPr>
        <w:t>es un archivo</w:t>
      </w:r>
      <w:r w:rsidRPr="00C6400A">
        <w:rPr>
          <w:lang w:val="es-MX"/>
        </w:rPr>
        <w:t xml:space="preserve"> de </w:t>
      </w:r>
      <w:r>
        <w:rPr>
          <w:lang w:val="es-MX"/>
        </w:rPr>
        <w:t xml:space="preserve">configuración por </w:t>
      </w:r>
      <w:r w:rsidRPr="00C6400A">
        <w:rPr>
          <w:lang w:val="es-MX"/>
        </w:rPr>
        <w:t>variables</w:t>
      </w:r>
      <w:r>
        <w:rPr>
          <w:lang w:val="es-MX"/>
        </w:rPr>
        <w:t xml:space="preserve"> que contiene información relativa a la ubicación física y pública de la aplicación.</w:t>
      </w:r>
    </w:p>
    <w:p w:rsidR="00544779" w:rsidRDefault="00544779" w:rsidP="00544779">
      <w:pPr>
        <w:pStyle w:val="GESVINETAS1ERNIVEL"/>
        <w:numPr>
          <w:ilvl w:val="0"/>
          <w:numId w:val="0"/>
        </w:numPr>
        <w:ind w:left="680" w:hanging="396"/>
        <w:rPr>
          <w:lang w:val="es-MX"/>
        </w:rPr>
      </w:pPr>
    </w:p>
    <w:p w:rsidR="00416A7B" w:rsidRDefault="00544779" w:rsidP="00544779">
      <w:pPr>
        <w:pStyle w:val="GESVINETAS1ERNIVEL"/>
        <w:numPr>
          <w:ilvl w:val="0"/>
          <w:numId w:val="0"/>
        </w:numPr>
        <w:ind w:left="1076" w:hanging="396"/>
        <w:rPr>
          <w:lang w:val="es-MX"/>
        </w:rPr>
      </w:pPr>
      <w:r>
        <w:rPr>
          <w:lang w:val="es-MX"/>
        </w:rPr>
        <w:t>Se recomienda no realizar modificaciones.</w:t>
      </w:r>
    </w:p>
    <w:p w:rsidR="00416A7B" w:rsidRDefault="00416A7B" w:rsidP="00416A7B">
      <w:pPr>
        <w:pStyle w:val="GESVINETAS1ERNIVEL"/>
        <w:numPr>
          <w:ilvl w:val="0"/>
          <w:numId w:val="0"/>
        </w:numPr>
        <w:ind w:left="1076" w:hanging="396"/>
        <w:rPr>
          <w:lang w:val="es-MX"/>
        </w:rPr>
      </w:pPr>
    </w:p>
    <w:p w:rsidR="00544779" w:rsidRPr="00544779" w:rsidRDefault="00544779" w:rsidP="00544779">
      <w:pPr>
        <w:pStyle w:val="GESCODIGO"/>
      </w:pPr>
      <w:r w:rsidRPr="00544779">
        <w:t>&lt;?php</w:t>
      </w:r>
    </w:p>
    <w:p w:rsidR="00544779" w:rsidRPr="00544779" w:rsidRDefault="00544779" w:rsidP="00544779">
      <w:pPr>
        <w:pStyle w:val="GESCODIGO"/>
      </w:pPr>
    </w:p>
    <w:p w:rsidR="00544779" w:rsidRPr="00544779" w:rsidRDefault="00544779" w:rsidP="00544779">
      <w:pPr>
        <w:pStyle w:val="GESCODIGO"/>
      </w:pPr>
      <w:r w:rsidRPr="00544779">
        <w:t>$www_dir = "http://www.bibliotecaweb.net/";</w:t>
      </w:r>
    </w:p>
    <w:p w:rsidR="00544779" w:rsidRPr="00544779" w:rsidRDefault="00544779" w:rsidP="00544779">
      <w:pPr>
        <w:pStyle w:val="GESCODIGO"/>
      </w:pPr>
      <w:r w:rsidRPr="00544779">
        <w:t>$ssl_dir = "https://www.bibliotecaweb.net/";</w:t>
      </w:r>
    </w:p>
    <w:p w:rsidR="00544779" w:rsidRPr="00544779" w:rsidRDefault="00544779" w:rsidP="00544779">
      <w:pPr>
        <w:pStyle w:val="GESCODIGO"/>
      </w:pPr>
    </w:p>
    <w:p w:rsidR="00544779" w:rsidRPr="00544779" w:rsidRDefault="00544779" w:rsidP="00544779">
      <w:pPr>
        <w:pStyle w:val="GESCODIGO"/>
      </w:pPr>
      <w:r w:rsidRPr="00544779">
        <w:t>// Directorio de la aplicacion WebGES v2.0</w:t>
      </w:r>
    </w:p>
    <w:p w:rsidR="00544779" w:rsidRPr="001C4A5C" w:rsidRDefault="00544779" w:rsidP="00544779">
      <w:pPr>
        <w:pStyle w:val="GESCODIGO"/>
        <w:rPr>
          <w:lang w:val="en-US"/>
        </w:rPr>
      </w:pPr>
      <w:r w:rsidRPr="001C4A5C">
        <w:rPr>
          <w:lang w:val="en-US"/>
        </w:rPr>
        <w:t>$app_dir = "/home/admin_bibliotek/public_html/";</w:t>
      </w:r>
    </w:p>
    <w:p w:rsidR="00544779" w:rsidRPr="001C4A5C" w:rsidRDefault="00544779" w:rsidP="00544779">
      <w:pPr>
        <w:pStyle w:val="GESCODIGO"/>
        <w:rPr>
          <w:lang w:val="en-US"/>
        </w:rPr>
      </w:pPr>
    </w:p>
    <w:p w:rsidR="004A2C32" w:rsidRDefault="00544779" w:rsidP="00544779">
      <w:pPr>
        <w:pStyle w:val="GESCODIGO"/>
      </w:pPr>
      <w:r w:rsidRPr="00544779">
        <w:rPr>
          <w:sz w:val="20"/>
        </w:rPr>
        <w:t>?&gt;</w:t>
      </w:r>
      <w:r w:rsidRPr="00544779">
        <w:t xml:space="preserve"> </w:t>
      </w:r>
    </w:p>
    <w:p w:rsidR="004A2C32" w:rsidRDefault="004A2C32" w:rsidP="00544779">
      <w:pPr>
        <w:pStyle w:val="GESCODIGO"/>
      </w:pPr>
    </w:p>
    <w:p w:rsidR="004A2C32" w:rsidRPr="00807E76" w:rsidRDefault="004A2C32" w:rsidP="004A2C32">
      <w:pPr>
        <w:pStyle w:val="GESTITULO"/>
      </w:pPr>
      <w:r>
        <w:t>PROCESO COMPLEMENTARIO</w:t>
      </w:r>
    </w:p>
    <w:p w:rsidR="004A2C32" w:rsidRDefault="004A2C32" w:rsidP="004A2C32">
      <w:pPr>
        <w:pStyle w:val="GESCONTENIDO"/>
      </w:pPr>
      <w:r>
        <w:t>De forma complementaria se requiere preparar la base de datos maestra para que pueda alojar datos relativo a la biblioteca del cliente, para ello son necesarios los siguientes movimientos:</w:t>
      </w:r>
    </w:p>
    <w:p w:rsidR="004A2C32" w:rsidRDefault="004A2C32" w:rsidP="004A2C32">
      <w:pPr>
        <w:pStyle w:val="GESCONTENIDO"/>
      </w:pPr>
    </w:p>
    <w:p w:rsidR="004A2C32" w:rsidRPr="004A2C32" w:rsidRDefault="004A2C32" w:rsidP="004A2C32">
      <w:pPr>
        <w:pStyle w:val="GESCONTENIDO"/>
        <w:rPr>
          <w:b/>
        </w:rPr>
      </w:pPr>
      <w:r w:rsidRPr="004A2C32">
        <w:rPr>
          <w:b/>
        </w:rPr>
        <w:t>Paso 1 )</w:t>
      </w:r>
    </w:p>
    <w:p w:rsidR="004A2C32" w:rsidRDefault="004A2C32" w:rsidP="004A2C32">
      <w:pPr>
        <w:pStyle w:val="GESCONTENIDO"/>
      </w:pPr>
    </w:p>
    <w:p w:rsidR="004A2C32" w:rsidRDefault="004A2C32" w:rsidP="006D3D02">
      <w:pPr>
        <w:pStyle w:val="GESCONTENIDO"/>
        <w:ind w:left="708"/>
      </w:pPr>
      <w:r>
        <w:t xml:space="preserve"> Verificar o Crear el registro correspondiente a la red de bibliotecas, para cada nueva biblioteca se deberá crear una red o utilizar una red ya existente. Esto se crea en la tabla CFGREDES.</w:t>
      </w:r>
    </w:p>
    <w:p w:rsidR="004A2C32" w:rsidRDefault="004A2C32" w:rsidP="004A2C32">
      <w:pPr>
        <w:pStyle w:val="GESCONTENIDO"/>
      </w:pPr>
    </w:p>
    <w:p w:rsidR="004A2C32" w:rsidRDefault="004A2C32" w:rsidP="004A2C32">
      <w:pPr>
        <w:pStyle w:val="GESCONTENIDO"/>
      </w:pPr>
    </w:p>
    <w:p w:rsidR="004A2C32" w:rsidRPr="006D3D02" w:rsidRDefault="004A2C32" w:rsidP="004A2C32">
      <w:pPr>
        <w:pStyle w:val="GESCONTENIDO"/>
        <w:rPr>
          <w:b/>
        </w:rPr>
      </w:pPr>
      <w:r w:rsidRPr="006D3D02">
        <w:rPr>
          <w:b/>
        </w:rPr>
        <w:t>Paso 2)</w:t>
      </w:r>
    </w:p>
    <w:p w:rsidR="004A2C32" w:rsidRDefault="004A2C32" w:rsidP="004A2C32">
      <w:pPr>
        <w:pStyle w:val="GESCONTENIDO"/>
      </w:pPr>
    </w:p>
    <w:p w:rsidR="006D3D02" w:rsidRDefault="006D3D02" w:rsidP="004A2C32">
      <w:pPr>
        <w:pStyle w:val="GESCONTENIDO"/>
      </w:pPr>
      <w:r>
        <w:t>Nota: Los siguientes scripts se harán usando como ID_BIBLIOTECA destino el número único de la nueva biblioteca.</w:t>
      </w:r>
    </w:p>
    <w:p w:rsidR="006D3D02" w:rsidRDefault="006D3D02" w:rsidP="004A2C32">
      <w:pPr>
        <w:pStyle w:val="GESCONTENIDO"/>
      </w:pPr>
    </w:p>
    <w:p w:rsidR="006D3D02" w:rsidRDefault="004A2C32" w:rsidP="006D3D02">
      <w:pPr>
        <w:pStyle w:val="GESCONTENIDO"/>
        <w:ind w:left="708"/>
      </w:pPr>
      <w:r>
        <w:t>Crear el registro básico para el manejo de las preferencias de la biblioteca en la tabla CFGBIBLIOTECA.</w:t>
      </w:r>
      <w:r w:rsidR="006D3D02">
        <w:t xml:space="preserve"> </w:t>
      </w:r>
    </w:p>
    <w:p w:rsidR="004A2C32" w:rsidRPr="006D3D02" w:rsidRDefault="006D3D02" w:rsidP="006D3D02">
      <w:pPr>
        <w:pStyle w:val="GESCONTENIDO"/>
        <w:ind w:left="708" w:firstLine="708"/>
        <w:rPr>
          <w:i/>
        </w:rPr>
      </w:pPr>
      <w:r w:rsidRPr="006D3D02">
        <w:rPr>
          <w:i/>
        </w:rPr>
        <w:t>(colocar una instrucción INSERT)</w:t>
      </w:r>
    </w:p>
    <w:p w:rsidR="006D3D02" w:rsidRDefault="006D3D02" w:rsidP="006D3D02">
      <w:pPr>
        <w:pStyle w:val="GESCONTENIDO"/>
        <w:ind w:left="708"/>
      </w:pPr>
    </w:p>
    <w:p w:rsidR="006D3D02" w:rsidRDefault="006D3D02" w:rsidP="006D3D02">
      <w:pPr>
        <w:pStyle w:val="GESCONTENIDO"/>
        <w:ind w:left="708"/>
      </w:pPr>
      <w:r>
        <w:t>También crear el registro básico para la configuración adicional en la tabla CFGBIBLIOTECA_CONFIG.</w:t>
      </w:r>
    </w:p>
    <w:p w:rsidR="006D3D02" w:rsidRPr="006D3D02" w:rsidRDefault="006D3D02" w:rsidP="006D3D02">
      <w:pPr>
        <w:pStyle w:val="GESCONTENIDO"/>
        <w:ind w:left="708" w:firstLine="708"/>
        <w:rPr>
          <w:i/>
        </w:rPr>
      </w:pPr>
      <w:r w:rsidRPr="006D3D02">
        <w:rPr>
          <w:i/>
        </w:rPr>
        <w:t>(colocar una instrucción INSERT)</w:t>
      </w:r>
    </w:p>
    <w:p w:rsidR="004A2C32" w:rsidRDefault="004A2C32" w:rsidP="004A2C32">
      <w:pPr>
        <w:pStyle w:val="GESCONTENIDO"/>
      </w:pPr>
    </w:p>
    <w:p w:rsidR="004A2C32" w:rsidRDefault="004A2C32" w:rsidP="004A2C32">
      <w:pPr>
        <w:pStyle w:val="GESCONTENIDO"/>
      </w:pPr>
    </w:p>
    <w:p w:rsidR="002C684B" w:rsidRPr="006D3D02" w:rsidRDefault="002C684B" w:rsidP="002C684B">
      <w:pPr>
        <w:pStyle w:val="GESCONTENIDO"/>
        <w:rPr>
          <w:b/>
        </w:rPr>
      </w:pPr>
      <w:r w:rsidRPr="006D3D02">
        <w:rPr>
          <w:b/>
        </w:rPr>
        <w:t>Paso 3 )</w:t>
      </w:r>
    </w:p>
    <w:p w:rsidR="002C684B" w:rsidRDefault="002C684B" w:rsidP="002C684B">
      <w:pPr>
        <w:pStyle w:val="GESCONTENIDO"/>
      </w:pPr>
    </w:p>
    <w:p w:rsidR="002C684B" w:rsidRDefault="002C684B" w:rsidP="006D3D02">
      <w:pPr>
        <w:pStyle w:val="GESCONTENIDO"/>
        <w:ind w:left="708"/>
      </w:pPr>
      <w:r>
        <w:lastRenderedPageBreak/>
        <w:t xml:space="preserve">Crear información default tomando como base lo existente en la </w:t>
      </w:r>
      <w:r w:rsidR="006D3D02" w:rsidRPr="006D3D02">
        <w:rPr>
          <w:b/>
        </w:rPr>
        <w:t>ID_</w:t>
      </w:r>
      <w:r w:rsidRPr="006D3D02">
        <w:rPr>
          <w:b/>
        </w:rPr>
        <w:t>BIBLIOTECA = 1</w:t>
      </w:r>
      <w:r w:rsidR="006D3D02">
        <w:t xml:space="preserve"> (biblioteca base).  La copia se hará usando como ID_BIBLIOTECA destino el número único de la nueva biblioteca.</w:t>
      </w:r>
    </w:p>
    <w:p w:rsidR="002C684B" w:rsidRDefault="002C684B" w:rsidP="004A2C32">
      <w:pPr>
        <w:pStyle w:val="GESCONTENIDO"/>
      </w:pPr>
    </w:p>
    <w:p w:rsidR="006D3D02" w:rsidRDefault="006D3D02" w:rsidP="006D3D02">
      <w:pPr>
        <w:pStyle w:val="GESCONTENIDO"/>
        <w:ind w:left="706"/>
      </w:pPr>
      <w:r>
        <w:t>Las tablas cuyos registros se copiarán de desde la biblioteca base, hacia la nueva biblioteca son:</w:t>
      </w:r>
    </w:p>
    <w:p w:rsidR="006D3D02" w:rsidRDefault="006D3D02" w:rsidP="006D3D02">
      <w:pPr>
        <w:pStyle w:val="GESCONTENIDO"/>
        <w:ind w:left="706"/>
      </w:pPr>
    </w:p>
    <w:p w:rsidR="006D3D02" w:rsidRDefault="006D3D02" w:rsidP="006D3D02">
      <w:pPr>
        <w:pStyle w:val="GESCONTENIDOTABLAS"/>
        <w:numPr>
          <w:ilvl w:val="0"/>
          <w:numId w:val="8"/>
        </w:numPr>
      </w:pPr>
      <w:r>
        <w:t>CFGAUTORIDADES.</w:t>
      </w:r>
    </w:p>
    <w:p w:rsidR="006D3D02" w:rsidRDefault="006D3D02" w:rsidP="006D3D02">
      <w:pPr>
        <w:pStyle w:val="GESCONTENIDOTABLAS"/>
        <w:numPr>
          <w:ilvl w:val="0"/>
          <w:numId w:val="8"/>
        </w:numPr>
      </w:pPr>
      <w:r>
        <w:t>CFGPLANTILLAS.</w:t>
      </w:r>
    </w:p>
    <w:p w:rsidR="006D3D02" w:rsidRDefault="006D3D02" w:rsidP="006D3D02">
      <w:pPr>
        <w:pStyle w:val="GESCONTENIDOTABLAS"/>
        <w:numPr>
          <w:ilvl w:val="0"/>
          <w:numId w:val="8"/>
        </w:numPr>
      </w:pPr>
      <w:r>
        <w:t>CFGPLANTILLAS_NOMBRES.</w:t>
      </w:r>
    </w:p>
    <w:p w:rsidR="006D3D02" w:rsidRDefault="006D3D02" w:rsidP="006D3D02">
      <w:pPr>
        <w:pStyle w:val="GESCONTENIDOTABLAS"/>
        <w:numPr>
          <w:ilvl w:val="0"/>
          <w:numId w:val="8"/>
        </w:numPr>
      </w:pPr>
      <w:r>
        <w:t>CFGPLANTILLAS_BC.</w:t>
      </w:r>
    </w:p>
    <w:p w:rsidR="006D3D02" w:rsidRDefault="006D3D02" w:rsidP="006D3D02">
      <w:pPr>
        <w:pStyle w:val="GESCONTENIDOTABLAS"/>
        <w:numPr>
          <w:ilvl w:val="0"/>
          <w:numId w:val="8"/>
        </w:numPr>
      </w:pPr>
      <w:r>
        <w:t>CFGSANCIONES.</w:t>
      </w:r>
    </w:p>
    <w:p w:rsidR="006D3D02" w:rsidRDefault="006D3D02" w:rsidP="006D3D02">
      <w:pPr>
        <w:pStyle w:val="GESCONTENIDOTABLAS"/>
        <w:numPr>
          <w:ilvl w:val="0"/>
          <w:numId w:val="8"/>
        </w:numPr>
      </w:pPr>
      <w:r>
        <w:t>CFGUBICACIONES.</w:t>
      </w:r>
    </w:p>
    <w:p w:rsidR="006D3D02" w:rsidRDefault="006D3D02" w:rsidP="006D3D02">
      <w:pPr>
        <w:pStyle w:val="GESCONTENIDOTABLAS"/>
        <w:numPr>
          <w:ilvl w:val="0"/>
          <w:numId w:val="8"/>
        </w:numPr>
      </w:pPr>
      <w:r>
        <w:t>CFGUSUARIOSGRUPOS.</w:t>
      </w:r>
    </w:p>
    <w:p w:rsidR="006D3D02" w:rsidRDefault="006D3D02" w:rsidP="006D3D02">
      <w:pPr>
        <w:pStyle w:val="GESCONTENIDOTABLAS"/>
        <w:numPr>
          <w:ilvl w:val="0"/>
          <w:numId w:val="8"/>
        </w:numPr>
      </w:pPr>
      <w:r>
        <w:t>EMAIL_CONFIG.</w:t>
      </w:r>
    </w:p>
    <w:p w:rsidR="006D3D02" w:rsidRDefault="006D3D02" w:rsidP="006D3D02">
      <w:pPr>
        <w:pStyle w:val="GESCONTENIDOTABLAS"/>
        <w:numPr>
          <w:ilvl w:val="0"/>
          <w:numId w:val="8"/>
        </w:numPr>
      </w:pPr>
      <w:r>
        <w:t>TESAURO_CATEGORIAS.</w:t>
      </w:r>
    </w:p>
    <w:p w:rsidR="006D3D02" w:rsidRDefault="006D3D02" w:rsidP="006D3D02">
      <w:pPr>
        <w:pStyle w:val="GESCONTENIDOTABLAS"/>
        <w:numPr>
          <w:ilvl w:val="0"/>
          <w:numId w:val="8"/>
        </w:numPr>
      </w:pPr>
      <w:r>
        <w:t>TESAURO_TERMINOS</w:t>
      </w:r>
    </w:p>
    <w:p w:rsidR="006D3D02" w:rsidRDefault="006D3D02" w:rsidP="006D3D02">
      <w:pPr>
        <w:pStyle w:val="GESCONTENIDOTABLAS"/>
        <w:numPr>
          <w:ilvl w:val="0"/>
          <w:numId w:val="8"/>
        </w:numPr>
      </w:pPr>
      <w:r>
        <w:t>TESAURO_TERMINOS_CATEGORIAS.</w:t>
      </w:r>
    </w:p>
    <w:p w:rsidR="006D3D02" w:rsidRDefault="006D3D02" w:rsidP="006D3D02">
      <w:pPr>
        <w:pStyle w:val="GESCONTENIDO"/>
        <w:ind w:left="706"/>
      </w:pPr>
    </w:p>
    <w:p w:rsidR="006D3D02" w:rsidRDefault="006D3D02" w:rsidP="004A2C32">
      <w:pPr>
        <w:pStyle w:val="GESCONTENIDO"/>
      </w:pPr>
    </w:p>
    <w:p w:rsidR="002C684B" w:rsidRDefault="002C684B" w:rsidP="004A2C32">
      <w:pPr>
        <w:pStyle w:val="GESCONTENIDO"/>
      </w:pPr>
    </w:p>
    <w:p w:rsidR="004A2C32" w:rsidRPr="006D3D02" w:rsidRDefault="004A2C32" w:rsidP="004A2C32">
      <w:pPr>
        <w:pStyle w:val="GESCONTENIDO"/>
        <w:rPr>
          <w:b/>
        </w:rPr>
      </w:pPr>
      <w:r w:rsidRPr="006D3D02">
        <w:rPr>
          <w:b/>
        </w:rPr>
        <w:t xml:space="preserve">Paso </w:t>
      </w:r>
      <w:r w:rsidR="002C684B" w:rsidRPr="006D3D02">
        <w:rPr>
          <w:b/>
        </w:rPr>
        <w:t>4</w:t>
      </w:r>
      <w:r w:rsidRPr="006D3D02">
        <w:rPr>
          <w:b/>
        </w:rPr>
        <w:t xml:space="preserve"> )</w:t>
      </w:r>
    </w:p>
    <w:p w:rsidR="004A2C32" w:rsidRDefault="004A2C32" w:rsidP="004A2C32">
      <w:pPr>
        <w:pStyle w:val="GESCONTENIDO"/>
      </w:pPr>
    </w:p>
    <w:p w:rsidR="004A2C32" w:rsidRDefault="004A2C32" w:rsidP="006D3D02">
      <w:pPr>
        <w:pStyle w:val="GESCONTENIDO"/>
        <w:ind w:firstLine="708"/>
      </w:pPr>
      <w:r>
        <w:t xml:space="preserve">Crear un usuario </w:t>
      </w:r>
      <w:r w:rsidR="0053044F">
        <w:t>que pertenezca al grupo de administradores (tabla CFGUSUARIOGRUPOS) en la tabla CFG</w:t>
      </w:r>
      <w:r>
        <w:t>USUARIOS</w:t>
      </w:r>
    </w:p>
    <w:p w:rsidR="004A2C32" w:rsidRDefault="004A2C32" w:rsidP="004A2C32">
      <w:pPr>
        <w:pStyle w:val="GESCONTENIDO"/>
      </w:pPr>
    </w:p>
    <w:p w:rsidR="004A2C32" w:rsidRDefault="004A2C32" w:rsidP="004A2C32">
      <w:pPr>
        <w:pStyle w:val="GESCONTENIDO"/>
      </w:pPr>
      <w:r>
        <w:t xml:space="preserve">  INSERT INTO </w:t>
      </w:r>
      <w:r w:rsidR="0053044F">
        <w:t>cfg</w:t>
      </w:r>
      <w:r>
        <w:t>usuarios (ID_</w:t>
      </w:r>
      <w:r w:rsidR="0053044F">
        <w:t>BIBLIOTECA</w:t>
      </w:r>
      <w:r>
        <w:t xml:space="preserve">, USERNAME, PASSWRD, </w:t>
      </w:r>
      <w:r w:rsidR="0053044F">
        <w:t xml:space="preserve">PATERNO, MATERNO, </w:t>
      </w:r>
      <w:r>
        <w:t xml:space="preserve">NOMBRE, </w:t>
      </w:r>
      <w:r w:rsidR="0053044F">
        <w:t xml:space="preserve">GENERO, STATUS, EMAIL, ADMINISTRADOR, ID_GRUPO </w:t>
      </w:r>
      <w:r>
        <w:t>)</w:t>
      </w:r>
    </w:p>
    <w:p w:rsidR="004A2C32" w:rsidRPr="0053044F" w:rsidRDefault="004A2C32" w:rsidP="004A2C32">
      <w:pPr>
        <w:pStyle w:val="GESCONTENIDO"/>
      </w:pPr>
      <w:r w:rsidRPr="006D3D02">
        <w:rPr>
          <w:lang w:val="es-MX"/>
        </w:rPr>
        <w:t xml:space="preserve">  </w:t>
      </w:r>
      <w:r w:rsidRPr="0053044F">
        <w:t>VALUES ( 2, "admin", "e57457ef8b1b26419b77d250d8646978", "</w:t>
      </w:r>
      <w:r w:rsidR="0053044F" w:rsidRPr="0053044F">
        <w:t xml:space="preserve">Perez”, </w:t>
      </w:r>
      <w:r w:rsidR="0053044F">
        <w:t>“</w:t>
      </w:r>
      <w:r w:rsidR="0053044F" w:rsidRPr="0053044F">
        <w:t>Perez</w:t>
      </w:r>
      <w:r w:rsidRPr="0053044F">
        <w:t>",</w:t>
      </w:r>
      <w:r w:rsidR="0053044F">
        <w:t xml:space="preserve"> “Simón”,</w:t>
      </w:r>
      <w:r w:rsidRPr="0053044F">
        <w:t xml:space="preserve"> </w:t>
      </w:r>
      <w:r w:rsidR="0053044F">
        <w:t>“M”, "SysAdmin", "S",</w:t>
      </w:r>
      <w:r w:rsidRPr="0053044F">
        <w:t xml:space="preserve"> "</w:t>
      </w:r>
      <w:r w:rsidR="0053044F">
        <w:t>A</w:t>
      </w:r>
      <w:r w:rsidRPr="0053044F">
        <w:t>"</w:t>
      </w:r>
      <w:r w:rsidR="0053044F">
        <w:t>, “&lt;email del sysadmin&gt;”, “S”, 1</w:t>
      </w:r>
      <w:r w:rsidRPr="0053044F">
        <w:t xml:space="preserve"> )</w:t>
      </w:r>
    </w:p>
    <w:p w:rsidR="004A2C32" w:rsidRPr="0053044F" w:rsidRDefault="004A2C32" w:rsidP="004A2C32">
      <w:pPr>
        <w:pStyle w:val="GESCONTENIDO"/>
      </w:pPr>
    </w:p>
    <w:p w:rsidR="001C4A5C" w:rsidRDefault="001C4A5C" w:rsidP="004A2C32">
      <w:pPr>
        <w:pStyle w:val="GESCONTENIDO"/>
      </w:pPr>
    </w:p>
    <w:p w:rsidR="001C4A5C" w:rsidRDefault="001C4A5C" w:rsidP="004A2C32">
      <w:pPr>
        <w:pStyle w:val="GESCONTENIDO"/>
      </w:pPr>
      <w:r w:rsidRPr="001C4A5C">
        <w:rPr>
          <w:b/>
        </w:rPr>
        <w:t>REFERENCIAS</w:t>
      </w:r>
    </w:p>
    <w:p w:rsidR="001C4A5C" w:rsidRDefault="001C4A5C" w:rsidP="004A2C32">
      <w:pPr>
        <w:pStyle w:val="GESCONTENIDO"/>
      </w:pPr>
      <w:r>
        <w:t>Para mayores referencias consultar el archivo DOCINT_BIBLIO_CreacionCuentas.docx.</w:t>
      </w:r>
    </w:p>
    <w:p w:rsidR="00A201C8" w:rsidRPr="006B38FF" w:rsidRDefault="002A40CB" w:rsidP="004A2C32">
      <w:pPr>
        <w:pStyle w:val="GESCONTENIDO"/>
      </w:pPr>
      <w:r w:rsidRPr="0053044F">
        <w:br w:type="page"/>
      </w:r>
      <w:r w:rsidR="00A201C8" w:rsidRPr="009425C6">
        <w:lastRenderedPageBreak/>
        <w:t>-------------------</w:t>
      </w:r>
      <w:r w:rsidR="00A201C8" w:rsidRPr="006B38FF">
        <w:t>-------</w:t>
      </w:r>
    </w:p>
    <w:p w:rsidR="00A201C8" w:rsidRPr="007379E3" w:rsidRDefault="00A201C8" w:rsidP="007379E3">
      <w:pPr>
        <w:pStyle w:val="GESENCABEZADOTABLA"/>
        <w:rPr>
          <w:szCs w:val="18"/>
        </w:rPr>
      </w:pPr>
      <w:r w:rsidRPr="00BD4F41">
        <w:t>HISTORIAL DE CAMBIOS</w:t>
      </w:r>
    </w:p>
    <w:tbl>
      <w:tblPr>
        <w:tblW w:w="961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/>
      </w:tblPr>
      <w:tblGrid>
        <w:gridCol w:w="2995"/>
        <w:gridCol w:w="1602"/>
        <w:gridCol w:w="1773"/>
        <w:gridCol w:w="1800"/>
        <w:gridCol w:w="1440"/>
      </w:tblGrid>
      <w:tr w:rsidR="00A201C8" w:rsidRPr="00C95C92" w:rsidTr="004539AF">
        <w:trPr>
          <w:trHeight w:val="443"/>
        </w:trPr>
        <w:tc>
          <w:tcPr>
            <w:tcW w:w="2995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Motivo del cambio</w:t>
            </w:r>
          </w:p>
        </w:tc>
        <w:tc>
          <w:tcPr>
            <w:tcW w:w="1602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Autor del cambio</w:t>
            </w:r>
          </w:p>
        </w:tc>
        <w:tc>
          <w:tcPr>
            <w:tcW w:w="1773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Descripción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Fecha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A201C8" w:rsidRPr="004539AF" w:rsidRDefault="00A201C8" w:rsidP="004353A3">
            <w:pPr>
              <w:pStyle w:val="GESCOLUMNACABEZATABLA"/>
              <w:rPr>
                <w:sz w:val="22"/>
              </w:rPr>
            </w:pPr>
            <w:r w:rsidRPr="004539AF">
              <w:rPr>
                <w:sz w:val="22"/>
              </w:rPr>
              <w:t>Versión</w:t>
            </w:r>
          </w:p>
        </w:tc>
      </w:tr>
      <w:tr w:rsidR="00A201C8" w:rsidRPr="00C95C92" w:rsidTr="004539AF">
        <w:trPr>
          <w:trHeight w:val="425"/>
        </w:trPr>
        <w:tc>
          <w:tcPr>
            <w:tcW w:w="2995" w:type="dxa"/>
          </w:tcPr>
          <w:p w:rsidR="00A201C8" w:rsidRDefault="00A201C8" w:rsidP="004539AF">
            <w:pPr>
              <w:pStyle w:val="GESCONTENIDOTABLAS"/>
              <w:jc w:val="left"/>
            </w:pPr>
          </w:p>
          <w:p w:rsidR="00A201C8" w:rsidRDefault="002A40CB" w:rsidP="004539AF">
            <w:pPr>
              <w:pStyle w:val="GESCONTENIDOTABLAS"/>
              <w:jc w:val="left"/>
            </w:pPr>
            <w:r>
              <w:t>Se inicia la idea de documentar la implantación.</w:t>
            </w:r>
          </w:p>
          <w:p w:rsidR="00A201C8" w:rsidRPr="00CB5B92" w:rsidRDefault="00A201C8" w:rsidP="004539AF">
            <w:pPr>
              <w:pStyle w:val="GESCONTENIDOTABLAS"/>
              <w:jc w:val="left"/>
            </w:pPr>
          </w:p>
        </w:tc>
        <w:tc>
          <w:tcPr>
            <w:tcW w:w="1602" w:type="dxa"/>
          </w:tcPr>
          <w:p w:rsidR="002A40CB" w:rsidRDefault="002A40CB" w:rsidP="004539AF">
            <w:pPr>
              <w:pStyle w:val="GESCONTENIDOTABLAS"/>
              <w:jc w:val="left"/>
            </w:pPr>
          </w:p>
          <w:p w:rsidR="00A201C8" w:rsidRPr="00CB5B92" w:rsidRDefault="002A40CB" w:rsidP="004539AF">
            <w:pPr>
              <w:pStyle w:val="GESCONTENIDOTABLAS"/>
              <w:jc w:val="left"/>
            </w:pPr>
            <w:r>
              <w:t>JELS</w:t>
            </w:r>
          </w:p>
        </w:tc>
        <w:tc>
          <w:tcPr>
            <w:tcW w:w="1773" w:type="dxa"/>
          </w:tcPr>
          <w:p w:rsidR="00CB3EE2" w:rsidRDefault="00CB3EE2" w:rsidP="004539AF">
            <w:pPr>
              <w:pStyle w:val="GESCONTENIDOTABLAS"/>
              <w:jc w:val="left"/>
            </w:pPr>
          </w:p>
          <w:p w:rsidR="00A201C8" w:rsidRPr="00CB5B92" w:rsidRDefault="002A40CB" w:rsidP="004539AF">
            <w:pPr>
              <w:pStyle w:val="GESCONTENIDOTABLAS"/>
              <w:jc w:val="left"/>
            </w:pPr>
            <w:r>
              <w:t>Se crea todo el documento.</w:t>
            </w:r>
          </w:p>
        </w:tc>
        <w:tc>
          <w:tcPr>
            <w:tcW w:w="1800" w:type="dxa"/>
          </w:tcPr>
          <w:p w:rsidR="00CB3EE2" w:rsidRDefault="00CB3EE2" w:rsidP="004539AF">
            <w:pPr>
              <w:pStyle w:val="GESCONTENIDOTABLAS"/>
              <w:jc w:val="center"/>
            </w:pPr>
          </w:p>
          <w:p w:rsidR="00A201C8" w:rsidRPr="00CB5B92" w:rsidRDefault="002A40CB" w:rsidP="004539AF">
            <w:pPr>
              <w:pStyle w:val="GESCONTENIDOTABLAS"/>
              <w:jc w:val="center"/>
            </w:pPr>
            <w:r>
              <w:t>19/04/2010</w:t>
            </w:r>
          </w:p>
        </w:tc>
        <w:tc>
          <w:tcPr>
            <w:tcW w:w="1440" w:type="dxa"/>
          </w:tcPr>
          <w:p w:rsidR="00A201C8" w:rsidRDefault="00A201C8" w:rsidP="004539AF">
            <w:pPr>
              <w:pStyle w:val="GESCONTENIDOTABLAS"/>
              <w:jc w:val="left"/>
            </w:pPr>
          </w:p>
          <w:p w:rsidR="00A201C8" w:rsidRDefault="002A40CB" w:rsidP="00EC076E">
            <w:pPr>
              <w:pStyle w:val="GESCONTENIDOTABLAS"/>
              <w:ind w:left="708" w:hanging="708"/>
              <w:jc w:val="center"/>
            </w:pPr>
            <w:r>
              <w:t>1.0</w:t>
            </w:r>
          </w:p>
          <w:p w:rsidR="002A40CB" w:rsidRPr="00CB5B92" w:rsidRDefault="002A40CB" w:rsidP="004539AF">
            <w:pPr>
              <w:pStyle w:val="GESCONTENIDOTABLAS"/>
              <w:jc w:val="center"/>
            </w:pPr>
          </w:p>
        </w:tc>
      </w:tr>
    </w:tbl>
    <w:p w:rsidR="006554F0" w:rsidRPr="00E97D7B" w:rsidRDefault="006554F0" w:rsidP="004A796A">
      <w:pPr>
        <w:pStyle w:val="GESCONTENIDO"/>
      </w:pPr>
    </w:p>
    <w:sectPr w:rsidR="006554F0" w:rsidRPr="00E97D7B" w:rsidSect="0004182E">
      <w:headerReference w:type="even" r:id="rId12"/>
      <w:headerReference w:type="default" r:id="rId13"/>
      <w:footerReference w:type="default" r:id="rId14"/>
      <w:pgSz w:w="12242" w:h="15842" w:code="1"/>
      <w:pgMar w:top="1418" w:right="1134" w:bottom="1701" w:left="1418" w:header="709" w:footer="1134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2A6" w:rsidRDefault="001602A6">
      <w:r>
        <w:separator/>
      </w:r>
    </w:p>
  </w:endnote>
  <w:endnote w:type="continuationSeparator" w:id="0">
    <w:p w:rsidR="001602A6" w:rsidRDefault="001602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598" w:rsidRDefault="00204598"/>
  <w:p w:rsidR="00204598" w:rsidRPr="00204598" w:rsidRDefault="00C257D6" w:rsidP="002433B3">
    <w:pPr>
      <w:tabs>
        <w:tab w:val="right" w:pos="9720"/>
      </w:tabs>
      <w:rPr>
        <w:rFonts w:cs="Arial"/>
        <w:b/>
        <w:i/>
      </w:rPr>
    </w:pPr>
    <w:r>
      <w:rPr>
        <w:rFonts w:cs="Arial"/>
        <w:b/>
        <w:i/>
        <w:spacing w:val="20"/>
        <w:sz w:val="20"/>
        <w:szCs w:val="20"/>
      </w:rPr>
      <w:t>Escolar Hi-TECH</w:t>
    </w:r>
    <w:r>
      <w:rPr>
        <w:rFonts w:cs="Arial"/>
        <w:b/>
        <w:i/>
        <w:spacing w:val="20"/>
        <w:sz w:val="20"/>
        <w:szCs w:val="20"/>
      </w:rPr>
      <w:tab/>
    </w:r>
    <w:r>
      <w:rPr>
        <w:rFonts w:ascii="Courier New" w:hAnsi="Courier New" w:cs="Courier New"/>
        <w:b/>
        <w:color w:val="808080"/>
        <w:spacing w:val="30"/>
        <w:sz w:val="20"/>
        <w:szCs w:val="20"/>
      </w:rPr>
      <w:t>www.e</w:t>
    </w:r>
    <w:r w:rsidR="00204598" w:rsidRPr="002433B3">
      <w:rPr>
        <w:rFonts w:ascii="Courier New" w:hAnsi="Courier New" w:cs="Courier New"/>
        <w:b/>
        <w:color w:val="808080"/>
        <w:spacing w:val="30"/>
        <w:sz w:val="20"/>
        <w:szCs w:val="20"/>
      </w:rPr>
      <w:t>s</w:t>
    </w:r>
    <w:r>
      <w:rPr>
        <w:rFonts w:ascii="Courier New" w:hAnsi="Courier New" w:cs="Courier New"/>
        <w:b/>
        <w:color w:val="808080"/>
        <w:spacing w:val="30"/>
        <w:sz w:val="20"/>
        <w:szCs w:val="20"/>
      </w:rPr>
      <w:t>colarhitech</w:t>
    </w:r>
    <w:r w:rsidR="00204598" w:rsidRPr="002433B3">
      <w:rPr>
        <w:rFonts w:ascii="Courier New" w:hAnsi="Courier New" w:cs="Courier New"/>
        <w:b/>
        <w:color w:val="808080"/>
        <w:spacing w:val="30"/>
        <w:sz w:val="20"/>
        <w:szCs w:val="20"/>
      </w:rPr>
      <w:t>.com.mx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70" w:rsidRDefault="00BC7D8F">
    <w:r w:rsidRPr="00BC7D8F">
      <w:rPr>
        <w:noProof/>
      </w:rPr>
      <w:pict>
        <v:roundrect id="_x0000_s2051" style="position:absolute;left:0;text-align:left;margin-left:0;margin-top:-12.3pt;width:486pt;height:45.6pt;z-index:1" arcsize="4879f" strokecolor="#669">
          <v:textbox style="mso-next-textbox:#_x0000_s2051">
            <w:txbxContent>
              <w:tbl>
                <w:tblPr>
                  <w:tblW w:w="4811" w:type="pct"/>
                  <w:jc w:val="center"/>
                  <w:tblLook w:val="01E0"/>
                </w:tblPr>
                <w:tblGrid>
                  <w:gridCol w:w="873"/>
                  <w:gridCol w:w="2596"/>
                  <w:gridCol w:w="1129"/>
                  <w:gridCol w:w="561"/>
                  <w:gridCol w:w="2557"/>
                  <w:gridCol w:w="1536"/>
                </w:tblGrid>
                <w:tr w:rsidR="00FC51FF" w:rsidRPr="004A796A">
                  <w:trPr>
                    <w:trHeight w:val="356"/>
                    <w:jc w:val="center"/>
                  </w:trPr>
                  <w:tc>
                    <w:tcPr>
                      <w:tcW w:w="472" w:type="pct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Estatus:</w:t>
                      </w:r>
                    </w:p>
                  </w:tc>
                  <w:tc>
                    <w:tcPr>
                      <w:tcW w:w="1403" w:type="pct"/>
                      <w:tcBorders>
                        <w:left w:val="nil"/>
                      </w:tcBorders>
                      <w:vAlign w:val="center"/>
                    </w:tcPr>
                    <w:p w:rsidR="00FC51FF" w:rsidRPr="004A796A" w:rsidRDefault="0005410E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Documento de Trabajo</w:t>
                      </w:r>
                    </w:p>
                  </w:tc>
                  <w:tc>
                    <w:tcPr>
                      <w:tcW w:w="610" w:type="pct"/>
                      <w:vAlign w:val="center"/>
                    </w:tcPr>
                    <w:p w:rsidR="00FC51FF" w:rsidRPr="004A796A" w:rsidRDefault="00FC51FF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Versión:</w:t>
                      </w:r>
                    </w:p>
                  </w:tc>
                  <w:tc>
                    <w:tcPr>
                      <w:tcW w:w="303" w:type="pct"/>
                      <w:vAlign w:val="center"/>
                    </w:tcPr>
                    <w:p w:rsidR="00FC51FF" w:rsidRPr="004A796A" w:rsidRDefault="0005410E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1.0</w:t>
                      </w:r>
                    </w:p>
                  </w:tc>
                  <w:tc>
                    <w:tcPr>
                      <w:tcW w:w="2212" w:type="pct"/>
                      <w:gridSpan w:val="2"/>
                      <w:vAlign w:val="center"/>
                    </w:tcPr>
                    <w:p w:rsidR="00FC51FF" w:rsidRPr="004A796A" w:rsidRDefault="0005410E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DOCINT_WEBGES_CustomizacionXCliente.docx</w:t>
                      </w:r>
                    </w:p>
                  </w:tc>
                </w:tr>
                <w:tr w:rsidR="00FC51FF" w:rsidRPr="004A796A">
                  <w:trPr>
                    <w:trHeight w:val="312"/>
                    <w:jc w:val="center"/>
                  </w:trPr>
                  <w:tc>
                    <w:tcPr>
                      <w:tcW w:w="472" w:type="pct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Fecha:</w:t>
                      </w:r>
                    </w:p>
                  </w:tc>
                  <w:tc>
                    <w:tcPr>
                      <w:tcW w:w="2013" w:type="pct"/>
                      <w:gridSpan w:val="2"/>
                      <w:tcBorders>
                        <w:left w:val="nil"/>
                      </w:tcBorders>
                      <w:vAlign w:val="center"/>
                    </w:tcPr>
                    <w:p w:rsidR="00FC51FF" w:rsidRPr="004A796A" w:rsidRDefault="0005410E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19 / 04 / 2010</w:t>
                      </w:r>
                    </w:p>
                  </w:tc>
                  <w:tc>
                    <w:tcPr>
                      <w:tcW w:w="1685" w:type="pct"/>
                      <w:gridSpan w:val="2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831" w:type="pct"/>
                      <w:vAlign w:val="center"/>
                    </w:tcPr>
                    <w:p w:rsidR="00FC51FF" w:rsidRPr="004A796A" w:rsidRDefault="00FC51FF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 xml:space="preserve">Página </w:t>
                      </w:r>
                      <w:r w:rsidR="00BC7D8F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begin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instrText xml:space="preserve"> PAGE </w:instrText>
                      </w:r>
                      <w:r w:rsidR="00BC7D8F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separate"/>
                      </w:r>
                      <w:r w:rsidR="00A92A0C">
                        <w:rPr>
                          <w:rFonts w:cs="Arial"/>
                          <w:noProof/>
                          <w:sz w:val="14"/>
                          <w:szCs w:val="14"/>
                        </w:rPr>
                        <w:t>2</w:t>
                      </w:r>
                      <w:r w:rsidR="00BC7D8F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end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 xml:space="preserve"> de </w:t>
                      </w:r>
                      <w:r w:rsidR="00BC7D8F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begin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instrText xml:space="preserve"> NUMPAGES </w:instrText>
                      </w:r>
                      <w:r w:rsidR="00BC7D8F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separate"/>
                      </w:r>
                      <w:r w:rsidR="00A92A0C">
                        <w:rPr>
                          <w:rFonts w:cs="Arial"/>
                          <w:noProof/>
                          <w:sz w:val="14"/>
                          <w:szCs w:val="14"/>
                        </w:rPr>
                        <w:t>5</w:t>
                      </w:r>
                      <w:r w:rsidR="00BC7D8F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end"/>
                      </w:r>
                    </w:p>
                  </w:tc>
                </w:tr>
              </w:tbl>
              <w:p w:rsidR="00FC51FF" w:rsidRPr="004A796A" w:rsidRDefault="00FC51FF" w:rsidP="00FC51FF">
                <w:pPr>
                  <w:rPr>
                    <w:rFonts w:cs="Arial"/>
                  </w:rPr>
                </w:pP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2A6" w:rsidRDefault="001602A6">
      <w:r>
        <w:separator/>
      </w:r>
    </w:p>
  </w:footnote>
  <w:footnote w:type="continuationSeparator" w:id="0">
    <w:p w:rsidR="001602A6" w:rsidRDefault="001602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D5C" w:rsidRDefault="00B94D5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70" w:rsidRPr="008335A5" w:rsidRDefault="00C257D6" w:rsidP="00FC7E77">
    <w:pPr>
      <w:pStyle w:val="GESENCABEZADOPAGINA"/>
      <w:rPr>
        <w:sz w:val="19"/>
        <w:szCs w:val="19"/>
      </w:rPr>
    </w:pPr>
    <w:r w:rsidRPr="008335A5">
      <w:rPr>
        <w:sz w:val="18"/>
        <w:szCs w:val="18"/>
      </w:rPr>
      <w:t>Escolar Hi-TECH Alta Tecnología para la Educación</w:t>
    </w:r>
    <w:r w:rsidR="00CE4932" w:rsidRPr="00FC7E77">
      <w:tab/>
    </w:r>
    <w:r w:rsidR="00401F2B">
      <w:rPr>
        <w:sz w:val="19"/>
        <w:szCs w:val="19"/>
      </w:rPr>
      <w:t>Proceso de Customización</w:t>
    </w:r>
    <w:r w:rsidR="00A92A0C">
      <w:rPr>
        <w:sz w:val="19"/>
        <w:szCs w:val="19"/>
      </w:rPr>
      <w:t xml:space="preserve"> BiblioTEK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691CBD4A"/>
    <w:lvl w:ilvl="0">
      <w:start w:val="1"/>
      <w:numFmt w:val="decimal"/>
      <w:pStyle w:val="GESNUMERACION1ERNIVE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</w:abstractNum>
  <w:abstractNum w:abstractNumId="1">
    <w:nsid w:val="080C6204"/>
    <w:multiLevelType w:val="hybridMultilevel"/>
    <w:tmpl w:val="08609ADE"/>
    <w:lvl w:ilvl="0" w:tplc="2534AD9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D17060BA">
      <w:start w:val="1"/>
      <w:numFmt w:val="bullet"/>
      <w:pStyle w:val="GESVINETAS2DONIVEL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945BBD"/>
    <w:multiLevelType w:val="hybridMultilevel"/>
    <w:tmpl w:val="A4B2DA48"/>
    <w:lvl w:ilvl="0" w:tplc="0DA02690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E622FC2"/>
    <w:multiLevelType w:val="multilevel"/>
    <w:tmpl w:val="B03A1F9C"/>
    <w:lvl w:ilvl="0">
      <w:start w:val="1"/>
      <w:numFmt w:val="lowerLetter"/>
      <w:lvlText w:val="%1)"/>
      <w:lvlJc w:val="left"/>
      <w:pPr>
        <w:tabs>
          <w:tab w:val="num" w:pos="794"/>
        </w:tabs>
        <w:ind w:left="964" w:hanging="34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3A0D20"/>
    <w:multiLevelType w:val="multilevel"/>
    <w:tmpl w:val="E57457CC"/>
    <w:lvl w:ilvl="0">
      <w:start w:val="1"/>
      <w:numFmt w:val="lowerLetter"/>
      <w:lvlText w:val="%1)"/>
      <w:lvlJc w:val="left"/>
      <w:pPr>
        <w:tabs>
          <w:tab w:val="num" w:pos="794"/>
        </w:tabs>
        <w:ind w:left="964" w:hanging="284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387D5C"/>
    <w:multiLevelType w:val="hybridMultilevel"/>
    <w:tmpl w:val="D5584A4A"/>
    <w:lvl w:ilvl="0" w:tplc="2EB05CD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30DE1"/>
    <w:multiLevelType w:val="hybridMultilevel"/>
    <w:tmpl w:val="1E20FB00"/>
    <w:lvl w:ilvl="0" w:tplc="D7D6D604">
      <w:start w:val="1"/>
      <w:numFmt w:val="bullet"/>
      <w:pStyle w:val="GESVINETAS1ERNIVEL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F81E8F"/>
    <w:multiLevelType w:val="hybridMultilevel"/>
    <w:tmpl w:val="826CD00A"/>
    <w:lvl w:ilvl="0" w:tplc="591CF974">
      <w:start w:val="1"/>
      <w:numFmt w:val="lowerLetter"/>
      <w:pStyle w:val="GESNUMERACION2DONIVEL"/>
      <w:lvlText w:val="%1)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08"/>
  <w:hyphenationZone w:val="425"/>
  <w:characterSpacingControl w:val="doNotCompress"/>
  <w:hdrShapeDefaults>
    <o:shapedefaults v:ext="edit" spidmax="15362">
      <o:colormru v:ext="edit" colors="#ddd"/>
      <o:colormenu v:ext="edit" fillcolor="#9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239A"/>
    <w:rsid w:val="000028F5"/>
    <w:rsid w:val="00010A4F"/>
    <w:rsid w:val="000113D7"/>
    <w:rsid w:val="00020ED9"/>
    <w:rsid w:val="000249F1"/>
    <w:rsid w:val="00024B54"/>
    <w:rsid w:val="00026F64"/>
    <w:rsid w:val="0002741A"/>
    <w:rsid w:val="00030201"/>
    <w:rsid w:val="00040B8A"/>
    <w:rsid w:val="000416A0"/>
    <w:rsid w:val="0004182E"/>
    <w:rsid w:val="00042B9D"/>
    <w:rsid w:val="00044308"/>
    <w:rsid w:val="00047787"/>
    <w:rsid w:val="00052BB8"/>
    <w:rsid w:val="0005410E"/>
    <w:rsid w:val="00057266"/>
    <w:rsid w:val="00063EA2"/>
    <w:rsid w:val="00070AE5"/>
    <w:rsid w:val="000750AD"/>
    <w:rsid w:val="0007572D"/>
    <w:rsid w:val="00077E4F"/>
    <w:rsid w:val="00087405"/>
    <w:rsid w:val="000912A4"/>
    <w:rsid w:val="000A571D"/>
    <w:rsid w:val="000A5D7D"/>
    <w:rsid w:val="000A6CE3"/>
    <w:rsid w:val="000B0F48"/>
    <w:rsid w:val="000B51AD"/>
    <w:rsid w:val="000C3DAA"/>
    <w:rsid w:val="000F58A6"/>
    <w:rsid w:val="0010733C"/>
    <w:rsid w:val="00113CBE"/>
    <w:rsid w:val="001147C5"/>
    <w:rsid w:val="00122A29"/>
    <w:rsid w:val="0012303A"/>
    <w:rsid w:val="0012627F"/>
    <w:rsid w:val="001262C3"/>
    <w:rsid w:val="0012740C"/>
    <w:rsid w:val="001275DE"/>
    <w:rsid w:val="00130D68"/>
    <w:rsid w:val="001345F0"/>
    <w:rsid w:val="00146C8E"/>
    <w:rsid w:val="001524EB"/>
    <w:rsid w:val="0015379A"/>
    <w:rsid w:val="001602A6"/>
    <w:rsid w:val="001612D6"/>
    <w:rsid w:val="0016224B"/>
    <w:rsid w:val="00163A6D"/>
    <w:rsid w:val="0016603A"/>
    <w:rsid w:val="00167BA7"/>
    <w:rsid w:val="00177EAE"/>
    <w:rsid w:val="00182063"/>
    <w:rsid w:val="00187EED"/>
    <w:rsid w:val="0019045D"/>
    <w:rsid w:val="00193A59"/>
    <w:rsid w:val="001A769A"/>
    <w:rsid w:val="001B33DE"/>
    <w:rsid w:val="001B6325"/>
    <w:rsid w:val="001C4A5C"/>
    <w:rsid w:val="001E1CDF"/>
    <w:rsid w:val="001E3A08"/>
    <w:rsid w:val="001E4C0E"/>
    <w:rsid w:val="001F2E70"/>
    <w:rsid w:val="00204598"/>
    <w:rsid w:val="00204BAD"/>
    <w:rsid w:val="002051B1"/>
    <w:rsid w:val="00217CC0"/>
    <w:rsid w:val="00227397"/>
    <w:rsid w:val="00240206"/>
    <w:rsid w:val="002415F8"/>
    <w:rsid w:val="002433B3"/>
    <w:rsid w:val="0025686C"/>
    <w:rsid w:val="00263B9C"/>
    <w:rsid w:val="00270CD5"/>
    <w:rsid w:val="00275C28"/>
    <w:rsid w:val="00276B22"/>
    <w:rsid w:val="002775CA"/>
    <w:rsid w:val="00281D95"/>
    <w:rsid w:val="00282397"/>
    <w:rsid w:val="002A2B24"/>
    <w:rsid w:val="002A40CB"/>
    <w:rsid w:val="002A4EFA"/>
    <w:rsid w:val="002B34BB"/>
    <w:rsid w:val="002C1E2C"/>
    <w:rsid w:val="002C684B"/>
    <w:rsid w:val="002D6274"/>
    <w:rsid w:val="002D7F33"/>
    <w:rsid w:val="002E18C9"/>
    <w:rsid w:val="002E273F"/>
    <w:rsid w:val="002E519A"/>
    <w:rsid w:val="002E618D"/>
    <w:rsid w:val="002F0A51"/>
    <w:rsid w:val="002F3C77"/>
    <w:rsid w:val="0030349E"/>
    <w:rsid w:val="00315D17"/>
    <w:rsid w:val="00317E95"/>
    <w:rsid w:val="00332730"/>
    <w:rsid w:val="00334594"/>
    <w:rsid w:val="00334DE6"/>
    <w:rsid w:val="003359A8"/>
    <w:rsid w:val="00340EBE"/>
    <w:rsid w:val="00343E6A"/>
    <w:rsid w:val="0034708F"/>
    <w:rsid w:val="003615A4"/>
    <w:rsid w:val="003657E7"/>
    <w:rsid w:val="00371282"/>
    <w:rsid w:val="00372155"/>
    <w:rsid w:val="00375241"/>
    <w:rsid w:val="00377D10"/>
    <w:rsid w:val="00385995"/>
    <w:rsid w:val="003869D6"/>
    <w:rsid w:val="00386A23"/>
    <w:rsid w:val="00396109"/>
    <w:rsid w:val="003A72A3"/>
    <w:rsid w:val="003C361E"/>
    <w:rsid w:val="003C3E2E"/>
    <w:rsid w:val="003D030C"/>
    <w:rsid w:val="003D0D8F"/>
    <w:rsid w:val="003D195C"/>
    <w:rsid w:val="003D4387"/>
    <w:rsid w:val="003D46C9"/>
    <w:rsid w:val="003D5161"/>
    <w:rsid w:val="003E7043"/>
    <w:rsid w:val="003F3FC6"/>
    <w:rsid w:val="00401F2B"/>
    <w:rsid w:val="00413A04"/>
    <w:rsid w:val="00416A7B"/>
    <w:rsid w:val="004311D7"/>
    <w:rsid w:val="0043532E"/>
    <w:rsid w:val="004353A3"/>
    <w:rsid w:val="00443003"/>
    <w:rsid w:val="00443789"/>
    <w:rsid w:val="00445E5F"/>
    <w:rsid w:val="004508D7"/>
    <w:rsid w:val="00451108"/>
    <w:rsid w:val="004539AF"/>
    <w:rsid w:val="00457E46"/>
    <w:rsid w:val="004627FA"/>
    <w:rsid w:val="00470ADA"/>
    <w:rsid w:val="004829AB"/>
    <w:rsid w:val="00487E25"/>
    <w:rsid w:val="00495A0A"/>
    <w:rsid w:val="004A2C32"/>
    <w:rsid w:val="004A3011"/>
    <w:rsid w:val="004A796A"/>
    <w:rsid w:val="004B168C"/>
    <w:rsid w:val="004B6D04"/>
    <w:rsid w:val="004C3FC3"/>
    <w:rsid w:val="004C62FB"/>
    <w:rsid w:val="004D259F"/>
    <w:rsid w:val="004D3441"/>
    <w:rsid w:val="004D4282"/>
    <w:rsid w:val="004D6507"/>
    <w:rsid w:val="004D66EB"/>
    <w:rsid w:val="004E34F5"/>
    <w:rsid w:val="004E5BC1"/>
    <w:rsid w:val="004E79FA"/>
    <w:rsid w:val="004F1064"/>
    <w:rsid w:val="004F7A14"/>
    <w:rsid w:val="00510BC6"/>
    <w:rsid w:val="005139B4"/>
    <w:rsid w:val="00514ADF"/>
    <w:rsid w:val="00514F7C"/>
    <w:rsid w:val="0053044F"/>
    <w:rsid w:val="00531660"/>
    <w:rsid w:val="00544779"/>
    <w:rsid w:val="00546928"/>
    <w:rsid w:val="005475E1"/>
    <w:rsid w:val="0057064A"/>
    <w:rsid w:val="00577FFD"/>
    <w:rsid w:val="005B00D4"/>
    <w:rsid w:val="005B19AA"/>
    <w:rsid w:val="005C4AB4"/>
    <w:rsid w:val="005C5695"/>
    <w:rsid w:val="005F7F5A"/>
    <w:rsid w:val="00601DDC"/>
    <w:rsid w:val="00606C02"/>
    <w:rsid w:val="006140BC"/>
    <w:rsid w:val="006168F8"/>
    <w:rsid w:val="0062003E"/>
    <w:rsid w:val="006318E8"/>
    <w:rsid w:val="00635405"/>
    <w:rsid w:val="00643261"/>
    <w:rsid w:val="00652B63"/>
    <w:rsid w:val="006554F0"/>
    <w:rsid w:val="006578D8"/>
    <w:rsid w:val="006668F5"/>
    <w:rsid w:val="00674AB1"/>
    <w:rsid w:val="00687436"/>
    <w:rsid w:val="00690974"/>
    <w:rsid w:val="00694E26"/>
    <w:rsid w:val="006B2D1C"/>
    <w:rsid w:val="006B38FF"/>
    <w:rsid w:val="006C1D53"/>
    <w:rsid w:val="006C5101"/>
    <w:rsid w:val="006C5551"/>
    <w:rsid w:val="006D3D02"/>
    <w:rsid w:val="006D5F3E"/>
    <w:rsid w:val="006E179E"/>
    <w:rsid w:val="006E39AD"/>
    <w:rsid w:val="006E42E3"/>
    <w:rsid w:val="006E5C36"/>
    <w:rsid w:val="006E79DC"/>
    <w:rsid w:val="006F2FAE"/>
    <w:rsid w:val="00701EF1"/>
    <w:rsid w:val="00702DCF"/>
    <w:rsid w:val="007033D9"/>
    <w:rsid w:val="00705A59"/>
    <w:rsid w:val="00707E57"/>
    <w:rsid w:val="00711FFA"/>
    <w:rsid w:val="007252F2"/>
    <w:rsid w:val="00727A1A"/>
    <w:rsid w:val="007379E3"/>
    <w:rsid w:val="0076071D"/>
    <w:rsid w:val="0076220E"/>
    <w:rsid w:val="00764B5E"/>
    <w:rsid w:val="007766E7"/>
    <w:rsid w:val="00784DC2"/>
    <w:rsid w:val="007877C0"/>
    <w:rsid w:val="00796B6D"/>
    <w:rsid w:val="007B070D"/>
    <w:rsid w:val="007B0F37"/>
    <w:rsid w:val="007B6247"/>
    <w:rsid w:val="007B7F2E"/>
    <w:rsid w:val="007C2371"/>
    <w:rsid w:val="007C58C8"/>
    <w:rsid w:val="007D3256"/>
    <w:rsid w:val="007D4743"/>
    <w:rsid w:val="007D54AC"/>
    <w:rsid w:val="007E4128"/>
    <w:rsid w:val="00802E91"/>
    <w:rsid w:val="008077A9"/>
    <w:rsid w:val="00807E76"/>
    <w:rsid w:val="0082123A"/>
    <w:rsid w:val="00825080"/>
    <w:rsid w:val="00826095"/>
    <w:rsid w:val="00826781"/>
    <w:rsid w:val="00830E8B"/>
    <w:rsid w:val="008335A5"/>
    <w:rsid w:val="00833692"/>
    <w:rsid w:val="008501A2"/>
    <w:rsid w:val="00861145"/>
    <w:rsid w:val="00871971"/>
    <w:rsid w:val="00877C83"/>
    <w:rsid w:val="008944AE"/>
    <w:rsid w:val="00894F6F"/>
    <w:rsid w:val="008956F6"/>
    <w:rsid w:val="008977CC"/>
    <w:rsid w:val="008A11E3"/>
    <w:rsid w:val="008A4962"/>
    <w:rsid w:val="008B6033"/>
    <w:rsid w:val="008B67C6"/>
    <w:rsid w:val="008C452D"/>
    <w:rsid w:val="008D68C7"/>
    <w:rsid w:val="008D7166"/>
    <w:rsid w:val="008E7249"/>
    <w:rsid w:val="008F145C"/>
    <w:rsid w:val="008F1889"/>
    <w:rsid w:val="00900A90"/>
    <w:rsid w:val="009020AA"/>
    <w:rsid w:val="00915048"/>
    <w:rsid w:val="00916F78"/>
    <w:rsid w:val="00917AC8"/>
    <w:rsid w:val="0093396A"/>
    <w:rsid w:val="009425C6"/>
    <w:rsid w:val="00954132"/>
    <w:rsid w:val="00956482"/>
    <w:rsid w:val="00960BF6"/>
    <w:rsid w:val="00963AD6"/>
    <w:rsid w:val="00965D8D"/>
    <w:rsid w:val="00972BAE"/>
    <w:rsid w:val="00980527"/>
    <w:rsid w:val="00996E5A"/>
    <w:rsid w:val="009C3291"/>
    <w:rsid w:val="009C4C13"/>
    <w:rsid w:val="009C7D6F"/>
    <w:rsid w:val="009E2D84"/>
    <w:rsid w:val="009E7B69"/>
    <w:rsid w:val="009F0406"/>
    <w:rsid w:val="009F2057"/>
    <w:rsid w:val="009F33DD"/>
    <w:rsid w:val="00A03620"/>
    <w:rsid w:val="00A04C8F"/>
    <w:rsid w:val="00A1188F"/>
    <w:rsid w:val="00A201C8"/>
    <w:rsid w:val="00A24290"/>
    <w:rsid w:val="00A25048"/>
    <w:rsid w:val="00A26258"/>
    <w:rsid w:val="00A3332B"/>
    <w:rsid w:val="00A43912"/>
    <w:rsid w:val="00A615E4"/>
    <w:rsid w:val="00A627E9"/>
    <w:rsid w:val="00A70057"/>
    <w:rsid w:val="00A92A0C"/>
    <w:rsid w:val="00AA3866"/>
    <w:rsid w:val="00AA3BCF"/>
    <w:rsid w:val="00AB1D56"/>
    <w:rsid w:val="00AB78A7"/>
    <w:rsid w:val="00AC1155"/>
    <w:rsid w:val="00AD3E81"/>
    <w:rsid w:val="00AE0196"/>
    <w:rsid w:val="00AE247B"/>
    <w:rsid w:val="00AE3198"/>
    <w:rsid w:val="00AE54E4"/>
    <w:rsid w:val="00AE6B10"/>
    <w:rsid w:val="00B05298"/>
    <w:rsid w:val="00B07CF0"/>
    <w:rsid w:val="00B11E62"/>
    <w:rsid w:val="00B12050"/>
    <w:rsid w:val="00B24F89"/>
    <w:rsid w:val="00B26707"/>
    <w:rsid w:val="00B2761E"/>
    <w:rsid w:val="00B31EC0"/>
    <w:rsid w:val="00B328FF"/>
    <w:rsid w:val="00B3716C"/>
    <w:rsid w:val="00B40BB0"/>
    <w:rsid w:val="00B56F30"/>
    <w:rsid w:val="00B57C8F"/>
    <w:rsid w:val="00B57CFA"/>
    <w:rsid w:val="00B65177"/>
    <w:rsid w:val="00B662D0"/>
    <w:rsid w:val="00B66F0F"/>
    <w:rsid w:val="00B72D73"/>
    <w:rsid w:val="00B84BFB"/>
    <w:rsid w:val="00B94D5C"/>
    <w:rsid w:val="00B95629"/>
    <w:rsid w:val="00BB675E"/>
    <w:rsid w:val="00BB6AE5"/>
    <w:rsid w:val="00BC2011"/>
    <w:rsid w:val="00BC3B98"/>
    <w:rsid w:val="00BC3D90"/>
    <w:rsid w:val="00BC7D8F"/>
    <w:rsid w:val="00BD199E"/>
    <w:rsid w:val="00BD4628"/>
    <w:rsid w:val="00BD745D"/>
    <w:rsid w:val="00BE5D19"/>
    <w:rsid w:val="00BF07B0"/>
    <w:rsid w:val="00BF3F1F"/>
    <w:rsid w:val="00BF6433"/>
    <w:rsid w:val="00BF6653"/>
    <w:rsid w:val="00C014FE"/>
    <w:rsid w:val="00C0287C"/>
    <w:rsid w:val="00C02F44"/>
    <w:rsid w:val="00C03F70"/>
    <w:rsid w:val="00C040EF"/>
    <w:rsid w:val="00C13901"/>
    <w:rsid w:val="00C14959"/>
    <w:rsid w:val="00C166FC"/>
    <w:rsid w:val="00C257D6"/>
    <w:rsid w:val="00C310FB"/>
    <w:rsid w:val="00C32B9B"/>
    <w:rsid w:val="00C44C03"/>
    <w:rsid w:val="00C47898"/>
    <w:rsid w:val="00C47F25"/>
    <w:rsid w:val="00C503A4"/>
    <w:rsid w:val="00C51FBD"/>
    <w:rsid w:val="00C56688"/>
    <w:rsid w:val="00C60D19"/>
    <w:rsid w:val="00C6400A"/>
    <w:rsid w:val="00C65DE4"/>
    <w:rsid w:val="00C72469"/>
    <w:rsid w:val="00C84CEB"/>
    <w:rsid w:val="00C86224"/>
    <w:rsid w:val="00C86DCE"/>
    <w:rsid w:val="00C87D63"/>
    <w:rsid w:val="00CA12D8"/>
    <w:rsid w:val="00CA5F44"/>
    <w:rsid w:val="00CB1644"/>
    <w:rsid w:val="00CB1E12"/>
    <w:rsid w:val="00CB3EE2"/>
    <w:rsid w:val="00CD0BD3"/>
    <w:rsid w:val="00CE1223"/>
    <w:rsid w:val="00CE13DF"/>
    <w:rsid w:val="00CE2ED7"/>
    <w:rsid w:val="00CE4932"/>
    <w:rsid w:val="00D02214"/>
    <w:rsid w:val="00D06966"/>
    <w:rsid w:val="00D1135F"/>
    <w:rsid w:val="00D16A2E"/>
    <w:rsid w:val="00D16BD8"/>
    <w:rsid w:val="00D35ABE"/>
    <w:rsid w:val="00D37F3F"/>
    <w:rsid w:val="00D45D9C"/>
    <w:rsid w:val="00D47B51"/>
    <w:rsid w:val="00D56912"/>
    <w:rsid w:val="00D6370E"/>
    <w:rsid w:val="00D66388"/>
    <w:rsid w:val="00D876AD"/>
    <w:rsid w:val="00D905BD"/>
    <w:rsid w:val="00D9239A"/>
    <w:rsid w:val="00D94973"/>
    <w:rsid w:val="00DA377E"/>
    <w:rsid w:val="00DB1100"/>
    <w:rsid w:val="00DB1D8B"/>
    <w:rsid w:val="00DB2BDB"/>
    <w:rsid w:val="00DC09C0"/>
    <w:rsid w:val="00DE18A3"/>
    <w:rsid w:val="00DE3091"/>
    <w:rsid w:val="00E024CD"/>
    <w:rsid w:val="00E103E1"/>
    <w:rsid w:val="00E14193"/>
    <w:rsid w:val="00E148B3"/>
    <w:rsid w:val="00E325F7"/>
    <w:rsid w:val="00E419D6"/>
    <w:rsid w:val="00E53F50"/>
    <w:rsid w:val="00E640B7"/>
    <w:rsid w:val="00E66924"/>
    <w:rsid w:val="00E80E03"/>
    <w:rsid w:val="00E90EC4"/>
    <w:rsid w:val="00E93FE0"/>
    <w:rsid w:val="00E97D7B"/>
    <w:rsid w:val="00EA32E8"/>
    <w:rsid w:val="00EA3BDE"/>
    <w:rsid w:val="00EB210D"/>
    <w:rsid w:val="00EB3AFD"/>
    <w:rsid w:val="00EB5812"/>
    <w:rsid w:val="00EC076E"/>
    <w:rsid w:val="00EC09BA"/>
    <w:rsid w:val="00EC0BC4"/>
    <w:rsid w:val="00EC4A33"/>
    <w:rsid w:val="00ED050D"/>
    <w:rsid w:val="00ED43DB"/>
    <w:rsid w:val="00EE1126"/>
    <w:rsid w:val="00EF6922"/>
    <w:rsid w:val="00F02381"/>
    <w:rsid w:val="00F075C6"/>
    <w:rsid w:val="00F14660"/>
    <w:rsid w:val="00F31B64"/>
    <w:rsid w:val="00F34091"/>
    <w:rsid w:val="00F360D1"/>
    <w:rsid w:val="00F3640F"/>
    <w:rsid w:val="00F47BD8"/>
    <w:rsid w:val="00F57495"/>
    <w:rsid w:val="00F61B6C"/>
    <w:rsid w:val="00F643ED"/>
    <w:rsid w:val="00F6765C"/>
    <w:rsid w:val="00F90FA1"/>
    <w:rsid w:val="00F9253A"/>
    <w:rsid w:val="00F93828"/>
    <w:rsid w:val="00F96EA5"/>
    <w:rsid w:val="00FB1652"/>
    <w:rsid w:val="00FB31F1"/>
    <w:rsid w:val="00FB514B"/>
    <w:rsid w:val="00FB78B9"/>
    <w:rsid w:val="00FC51FF"/>
    <w:rsid w:val="00FC7E77"/>
    <w:rsid w:val="00FE0EFC"/>
    <w:rsid w:val="00FE1CF4"/>
    <w:rsid w:val="00FE75AE"/>
    <w:rsid w:val="00FF04FC"/>
    <w:rsid w:val="00FF05D5"/>
    <w:rsid w:val="00FF16FC"/>
    <w:rsid w:val="00FF3D95"/>
    <w:rsid w:val="00FF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ru v:ext="edit" colors="#ddd"/>
      <o:colormenu v:ext="edit" fillcolor="#9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901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03F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AC115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0974"/>
    <w:pPr>
      <w:tabs>
        <w:tab w:val="center" w:pos="4252"/>
        <w:tab w:val="right" w:pos="8504"/>
      </w:tabs>
    </w:pPr>
  </w:style>
  <w:style w:type="paragraph" w:customStyle="1" w:styleId="GESNUMERACION2DONIVEL">
    <w:name w:val="GES_NUMERACION_2DO_NIVEL"/>
    <w:basedOn w:val="Normal"/>
    <w:autoRedefine/>
    <w:rsid w:val="002A4EFA"/>
    <w:pPr>
      <w:numPr>
        <w:numId w:val="4"/>
      </w:numPr>
    </w:pPr>
    <w:rPr>
      <w:rFonts w:cs="Arial"/>
      <w:szCs w:val="22"/>
    </w:rPr>
  </w:style>
  <w:style w:type="table" w:styleId="Tablaconcuadrcula">
    <w:name w:val="Table Grid"/>
    <w:aliases w:val="GES_TABLAS"/>
    <w:basedOn w:val="Tablanormal"/>
    <w:rsid w:val="002A2B24"/>
    <w:rPr>
      <w:rFonts w:ascii="Arial" w:hAnsi="Arial"/>
      <w:sz w:val="22"/>
    </w:rPr>
    <w:tblPr>
      <w:tblStyleRowBandSize w:val="1"/>
      <w:tblStyleColBandSize w:val="1"/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center"/>
        <w:outlineLvl w:val="9"/>
      </w:pPr>
      <w:rPr>
        <w:rFonts w:ascii="Arial" w:hAnsi="Arial"/>
        <w:b w:val="0"/>
        <w:color w:val="auto"/>
        <w:sz w:val="22"/>
      </w:rPr>
      <w:tblPr/>
      <w:tcPr>
        <w:shd w:val="clear" w:color="auto" w:fill="D9D9D9"/>
        <w:vAlign w:val="center"/>
      </w:tcPr>
    </w:tblStylePr>
    <w:tblStylePr w:type="nwCell">
      <w:rPr>
        <w:rFonts w:ascii="Arial" w:hAnsi="Arial"/>
        <w:b w:val="0"/>
        <w:sz w:val="22"/>
      </w:rPr>
    </w:tblStylePr>
  </w:style>
  <w:style w:type="paragraph" w:customStyle="1" w:styleId="GESTITULODEPORTADA">
    <w:name w:val="GES_TITULO_DE_PORTADA"/>
    <w:basedOn w:val="Normal"/>
    <w:rsid w:val="00C60D19"/>
    <w:pPr>
      <w:spacing w:line="360" w:lineRule="auto"/>
      <w:jc w:val="center"/>
      <w:outlineLvl w:val="0"/>
    </w:pPr>
    <w:rPr>
      <w:rFonts w:eastAsia="Times" w:cs="Arial"/>
      <w:b/>
      <w:caps/>
      <w:sz w:val="40"/>
      <w:szCs w:val="40"/>
      <w:lang w:val="es-ES_tradnl"/>
    </w:rPr>
  </w:style>
  <w:style w:type="paragraph" w:customStyle="1" w:styleId="GESESTILOEQUIPO">
    <w:name w:val="GES_ESTILO_EQUIPO"/>
    <w:basedOn w:val="Normal"/>
    <w:rsid w:val="00CE4932"/>
    <w:pPr>
      <w:jc w:val="right"/>
    </w:pPr>
    <w:rPr>
      <w:rFonts w:eastAsia="Times" w:cs="Arial"/>
      <w:sz w:val="28"/>
      <w:szCs w:val="20"/>
      <w:lang w:val="es-ES_tradnl"/>
    </w:rPr>
  </w:style>
  <w:style w:type="paragraph" w:customStyle="1" w:styleId="GESINDICE">
    <w:name w:val="GES_INDICE"/>
    <w:basedOn w:val="GESCONTENIDO"/>
    <w:autoRedefine/>
    <w:rsid w:val="002E519A"/>
    <w:pPr>
      <w:tabs>
        <w:tab w:val="right" w:leader="dot" w:pos="9526"/>
      </w:tabs>
      <w:spacing w:before="100" w:after="100" w:line="360" w:lineRule="auto"/>
    </w:pPr>
    <w:rPr>
      <w:b/>
    </w:rPr>
  </w:style>
  <w:style w:type="paragraph" w:customStyle="1" w:styleId="GESTITULO">
    <w:name w:val="GES_TITULO"/>
    <w:basedOn w:val="Normal"/>
    <w:autoRedefine/>
    <w:rsid w:val="00451108"/>
    <w:pPr>
      <w:widowControl w:val="0"/>
      <w:spacing w:before="100" w:line="360" w:lineRule="auto"/>
    </w:pPr>
    <w:rPr>
      <w:rFonts w:cs="Arial"/>
      <w:b/>
      <w:caps/>
      <w:spacing w:val="30"/>
      <w:sz w:val="26"/>
      <w:szCs w:val="26"/>
    </w:rPr>
  </w:style>
  <w:style w:type="paragraph" w:customStyle="1" w:styleId="GESCONTENIDO">
    <w:name w:val="GES_CONTENIDO"/>
    <w:basedOn w:val="Normal"/>
    <w:rsid w:val="001B6325"/>
    <w:rPr>
      <w:rFonts w:cs="Arial"/>
      <w:szCs w:val="22"/>
    </w:rPr>
  </w:style>
  <w:style w:type="paragraph" w:customStyle="1" w:styleId="GESVINETAS1ERNIVEL">
    <w:name w:val="GES_VINETAS_1ER_NIVEL"/>
    <w:basedOn w:val="Normal"/>
    <w:rsid w:val="001B6325"/>
    <w:pPr>
      <w:numPr>
        <w:numId w:val="1"/>
      </w:numPr>
    </w:pPr>
    <w:rPr>
      <w:rFonts w:cs="Arial"/>
      <w:szCs w:val="22"/>
    </w:rPr>
  </w:style>
  <w:style w:type="paragraph" w:customStyle="1" w:styleId="GESVINETAS2DONIVEL">
    <w:name w:val="GES_VINETAS_2DO_NIVEL"/>
    <w:basedOn w:val="Normal"/>
    <w:rsid w:val="00F360D1"/>
    <w:pPr>
      <w:numPr>
        <w:ilvl w:val="1"/>
        <w:numId w:val="2"/>
      </w:numPr>
    </w:pPr>
    <w:rPr>
      <w:rFonts w:cs="Arial"/>
      <w:szCs w:val="22"/>
    </w:rPr>
  </w:style>
  <w:style w:type="paragraph" w:customStyle="1" w:styleId="GESNUMERACION1ERNIVEL">
    <w:name w:val="GES_NUMERACION_1ER_NIVEL"/>
    <w:basedOn w:val="Normal"/>
    <w:rsid w:val="007252F2"/>
    <w:pPr>
      <w:numPr>
        <w:numId w:val="3"/>
      </w:numPr>
    </w:pPr>
    <w:rPr>
      <w:rFonts w:cs="Arial"/>
      <w:szCs w:val="22"/>
    </w:rPr>
  </w:style>
  <w:style w:type="paragraph" w:customStyle="1" w:styleId="GESCONTENIDOTABLAS">
    <w:name w:val="GES_CONTENIDO_TABLAS"/>
    <w:basedOn w:val="Normal"/>
    <w:rsid w:val="00BD4628"/>
    <w:rPr>
      <w:rFonts w:eastAsia="Times" w:cs="Arial"/>
      <w:sz w:val="20"/>
      <w:szCs w:val="20"/>
      <w:lang w:val="es-ES_tradnl"/>
    </w:rPr>
  </w:style>
  <w:style w:type="paragraph" w:customStyle="1" w:styleId="GESCOLUMNACABEZATABLA">
    <w:name w:val="GES_COLUMNA_CABEZA_TABLA"/>
    <w:rsid w:val="00514ADF"/>
    <w:pPr>
      <w:widowControl w:val="0"/>
      <w:tabs>
        <w:tab w:val="center" w:pos="4320"/>
        <w:tab w:val="right" w:pos="8640"/>
      </w:tabs>
      <w:spacing w:before="100" w:after="100"/>
      <w:jc w:val="center"/>
    </w:pPr>
    <w:rPr>
      <w:rFonts w:ascii="Arial" w:eastAsia="Times" w:hAnsi="Arial" w:cs="Arial"/>
      <w:b/>
      <w:bCs/>
      <w:lang w:eastAsia="es-ES"/>
    </w:rPr>
  </w:style>
  <w:style w:type="paragraph" w:customStyle="1" w:styleId="GESENCABEZADOPAGINA">
    <w:name w:val="GES_ENCABEZADO_PAGINA"/>
    <w:basedOn w:val="Normal"/>
    <w:autoRedefine/>
    <w:rsid w:val="00C503A4"/>
    <w:pPr>
      <w:tabs>
        <w:tab w:val="left" w:pos="0"/>
        <w:tab w:val="center" w:pos="4320"/>
        <w:tab w:val="right" w:pos="9729"/>
      </w:tabs>
      <w:jc w:val="right"/>
    </w:pPr>
    <w:rPr>
      <w:rFonts w:cs="Arial"/>
      <w:b/>
      <w:sz w:val="20"/>
      <w:szCs w:val="20"/>
      <w:lang w:val="es-MX"/>
    </w:rPr>
  </w:style>
  <w:style w:type="paragraph" w:customStyle="1" w:styleId="GESPIEPAGINA">
    <w:name w:val="GES_PIE_PAGINA"/>
    <w:basedOn w:val="Normal"/>
    <w:rsid w:val="00AC1155"/>
    <w:pPr>
      <w:keepNext/>
      <w:spacing w:before="120" w:line="480" w:lineRule="auto"/>
      <w:ind w:left="72"/>
      <w:jc w:val="right"/>
      <w:outlineLvl w:val="0"/>
    </w:pPr>
    <w:rPr>
      <w:rFonts w:eastAsia="Times" w:cs="Arial"/>
      <w:b/>
      <w:bCs/>
      <w:kern w:val="32"/>
      <w:sz w:val="14"/>
      <w:szCs w:val="14"/>
      <w:lang w:val="es-ES_tradnl"/>
    </w:rPr>
  </w:style>
  <w:style w:type="paragraph" w:customStyle="1" w:styleId="GESENCABEZADOTABLA">
    <w:name w:val="GES_ENCABEZADO_TABLA"/>
    <w:basedOn w:val="Normal"/>
    <w:autoRedefine/>
    <w:rsid w:val="00807E76"/>
    <w:pPr>
      <w:tabs>
        <w:tab w:val="left" w:pos="2216"/>
      </w:tabs>
      <w:spacing w:before="100" w:after="100"/>
    </w:pPr>
    <w:rPr>
      <w:rFonts w:cs="Arial"/>
      <w:b/>
      <w:caps/>
      <w:szCs w:val="22"/>
    </w:rPr>
  </w:style>
  <w:style w:type="paragraph" w:customStyle="1" w:styleId="GESSUBTITULOS">
    <w:name w:val="GES_SUBTITULOS"/>
    <w:basedOn w:val="Normal"/>
    <w:autoRedefine/>
    <w:rsid w:val="00182063"/>
    <w:pPr>
      <w:widowControl w:val="0"/>
      <w:spacing w:before="100" w:line="360" w:lineRule="auto"/>
    </w:pPr>
    <w:rPr>
      <w:rFonts w:cs="Arial"/>
      <w:b/>
      <w:caps/>
      <w:spacing w:val="20"/>
      <w:sz w:val="24"/>
    </w:rPr>
  </w:style>
  <w:style w:type="paragraph" w:customStyle="1" w:styleId="GESCODIGO">
    <w:name w:val="GES_CODIGO"/>
    <w:basedOn w:val="GESCONTENIDO"/>
    <w:autoRedefine/>
    <w:rsid w:val="00544779"/>
    <w:pPr>
      <w:ind w:left="851"/>
      <w:jc w:val="left"/>
    </w:pPr>
    <w:rPr>
      <w:rFonts w:ascii="Courier New" w:hAnsi="Courier New" w:cs="Courier New"/>
      <w:sz w:val="19"/>
      <w:szCs w:val="19"/>
      <w:lang w:val="es-MX"/>
    </w:rPr>
  </w:style>
  <w:style w:type="paragraph" w:styleId="Piedepgina">
    <w:name w:val="footer"/>
    <w:basedOn w:val="Normal"/>
    <w:link w:val="PiedepginaCar"/>
    <w:rsid w:val="00C257D6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4E5BC1"/>
    <w:rPr>
      <w:rFonts w:ascii="Courier New" w:hAnsi="Courier New"/>
      <w:color w:val="0000FF"/>
      <w:sz w:val="20"/>
      <w:u w:val="single"/>
    </w:rPr>
  </w:style>
  <w:style w:type="character" w:customStyle="1" w:styleId="PiedepginaCar">
    <w:name w:val="Pie de página Car"/>
    <w:basedOn w:val="Fuentedeprrafopredeter"/>
    <w:link w:val="Piedepgina"/>
    <w:rsid w:val="00C257D6"/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6370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scolar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s\AppData\Roaming\Microsoft\Plantillas\DOCINT_HITECH_PlantillaGeneric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FBE00-42BA-4782-B015-B1A09664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DOCINT_HITECH_PlantillaGenerica_Word.dotx</Template>
  <TotalTime>101</TotalTime>
  <Pages>5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Genérica HiTECH</vt:lpstr>
    </vt:vector>
  </TitlesOfParts>
  <Company>Escolar HiTECH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Genérica HiTECH</dc:title>
  <dc:subject>Documento Base de Plantilla Genérica</dc:subject>
  <dc:creator>Jorge E. López</dc:creator>
  <cp:lastModifiedBy>Jorge E. López</cp:lastModifiedBy>
  <cp:revision>8</cp:revision>
  <cp:lastPrinted>2010-04-19T14:18:00Z</cp:lastPrinted>
  <dcterms:created xsi:type="dcterms:W3CDTF">2010-08-19T14:59:00Z</dcterms:created>
  <dcterms:modified xsi:type="dcterms:W3CDTF">2010-08-19T16:42:00Z</dcterms:modified>
</cp:coreProperties>
</file>